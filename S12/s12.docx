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626D2" w14:textId="77777777" w:rsidR="00D5789D" w:rsidRPr="00DC09B8" w:rsidRDefault="00D5789D" w:rsidP="00D5789D">
      <w:pPr>
        <w:rPr>
          <w:lang w:val="es-PE"/>
        </w:rPr>
      </w:pPr>
    </w:p>
    <w:p w14:paraId="0FDC34E3" w14:textId="77777777" w:rsidR="00636933" w:rsidRDefault="00EA2EEC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C79D041" wp14:editId="21886A80">
                <wp:simplePos x="0" y="0"/>
                <wp:positionH relativeFrom="column">
                  <wp:posOffset>3476625</wp:posOffset>
                </wp:positionH>
                <wp:positionV relativeFrom="paragraph">
                  <wp:posOffset>154940</wp:posOffset>
                </wp:positionV>
                <wp:extent cx="3886835" cy="1143000"/>
                <wp:effectExtent l="0" t="0" r="18415" b="0"/>
                <wp:wrapNone/>
                <wp:docPr id="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835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14E8D" w14:textId="77777777" w:rsidR="002B5E55" w:rsidRPr="001A6F08" w:rsidRDefault="002B5E55" w:rsidP="00EB6223">
                            <w:pPr>
                              <w:spacing w:after="120"/>
                              <w:jc w:val="right"/>
                              <w:rPr>
                                <w:rFonts w:ascii="Arial" w:hAnsi="Arial"/>
                                <w:caps/>
                                <w:sz w:val="32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caps/>
                                <w:sz w:val="32"/>
                                <w:lang w:val="es-PE"/>
                              </w:rPr>
                              <w:t>Informe de Prácticas</w:t>
                            </w:r>
                          </w:p>
                          <w:p w14:paraId="0A3F5F74" w14:textId="3A479FDB" w:rsidR="002B5E55" w:rsidRPr="00B8186E" w:rsidRDefault="0029722E" w:rsidP="00EB6223">
                            <w:pPr>
                              <w:spacing w:after="120"/>
                              <w:jc w:val="right"/>
                              <w:rPr>
                                <w:rFonts w:ascii="Arial" w:hAnsi="Arial"/>
                                <w:b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2"/>
                                <w:szCs w:val="32"/>
                                <w:lang w:val="es-PE"/>
                              </w:rPr>
                              <w:t>LENGUAJES DE PROGRAMACIÓN 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79D04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73.75pt;margin-top:12.2pt;width:306.05pt;height:90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" filled="f" stroked="f">
                <v:textbox inset="0,0,0,0">
                  <w:txbxContent>
                    <w:p w14:paraId="40514E8D" w14:textId="77777777" w:rsidR="002B5E55" w:rsidRPr="001A6F08" w:rsidRDefault="002B5E55" w:rsidP="00EB6223">
                      <w:pPr>
                        <w:spacing w:after="120"/>
                        <w:jc w:val="right"/>
                        <w:rPr>
                          <w:rFonts w:ascii="Arial" w:hAnsi="Arial"/>
                          <w:caps/>
                          <w:sz w:val="32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caps/>
                          <w:sz w:val="32"/>
                          <w:lang w:val="es-PE"/>
                        </w:rPr>
                        <w:t>Informe de Prácticas</w:t>
                      </w:r>
                    </w:p>
                    <w:p w14:paraId="0A3F5F74" w14:textId="3A479FDB" w:rsidR="002B5E55" w:rsidRPr="00B8186E" w:rsidRDefault="0029722E" w:rsidP="00EB6223">
                      <w:pPr>
                        <w:spacing w:after="120"/>
                        <w:jc w:val="right"/>
                        <w:rPr>
                          <w:rFonts w:ascii="Arial" w:hAnsi="Arial"/>
                          <w:b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/>
                          <w:b/>
                          <w:sz w:val="32"/>
                          <w:szCs w:val="32"/>
                          <w:lang w:val="es-PE"/>
                        </w:rPr>
                        <w:t>LENGUAJES DE PROGRAMACIÓN II</w:t>
                      </w:r>
                    </w:p>
                  </w:txbxContent>
                </v:textbox>
              </v:shape>
            </w:pict>
          </mc:Fallback>
        </mc:AlternateContent>
      </w: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6B1E71" wp14:editId="757BA8BE">
                <wp:simplePos x="0" y="0"/>
                <wp:positionH relativeFrom="column">
                  <wp:posOffset>561975</wp:posOffset>
                </wp:positionH>
                <wp:positionV relativeFrom="paragraph">
                  <wp:posOffset>145415</wp:posOffset>
                </wp:positionV>
                <wp:extent cx="3752850" cy="666750"/>
                <wp:effectExtent l="0" t="0" r="0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36D72" w14:textId="77777777" w:rsidR="002B5E55" w:rsidRPr="001A6F08" w:rsidRDefault="002B5E55" w:rsidP="006D68C6">
                            <w:pPr>
                              <w:spacing w:after="120"/>
                              <w:rPr>
                                <w:rFonts w:ascii="Arial" w:hAnsi="Arial"/>
                                <w:b/>
                                <w:color w:val="0072A6"/>
                                <w:sz w:val="28"/>
                                <w:szCs w:val="28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b/>
                                <w:color w:val="0072A6"/>
                                <w:sz w:val="28"/>
                                <w:szCs w:val="28"/>
                                <w:lang w:val="es-PE"/>
                              </w:rPr>
                              <w:t>UCSM Esc. Prof. de Ingeniería de Sistemas</w:t>
                            </w:r>
                          </w:p>
                          <w:p w14:paraId="0A2A77D9" w14:textId="62C413A4" w:rsidR="002B5E55" w:rsidRPr="009E0397" w:rsidRDefault="00B8186E" w:rsidP="006D68C6">
                            <w:pPr>
                              <w:spacing w:after="120"/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>Marzo</w:t>
                            </w:r>
                            <w:r w:rsidR="002B5E55"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 xml:space="preserve"> - 202</w:t>
                            </w:r>
                            <w:r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B1E71" id="Text Box 3" o:spid="_x0000_s1027" type="#_x0000_t202" style="position:absolute;left:0;text-align:left;margin-left:44.25pt;margin-top:11.45pt;width:295.5pt;height:52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" filled="f" stroked="f">
                <v:textbox inset="0,0,0,0">
                  <w:txbxContent>
                    <w:p w14:paraId="20236D72" w14:textId="77777777" w:rsidR="002B5E55" w:rsidRPr="001A6F08" w:rsidRDefault="002B5E55" w:rsidP="006D68C6">
                      <w:pPr>
                        <w:spacing w:after="120"/>
                        <w:rPr>
                          <w:rFonts w:ascii="Arial" w:hAnsi="Arial"/>
                          <w:b/>
                          <w:color w:val="0072A6"/>
                          <w:sz w:val="28"/>
                          <w:szCs w:val="28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b/>
                          <w:color w:val="0072A6"/>
                          <w:sz w:val="28"/>
                          <w:szCs w:val="28"/>
                          <w:lang w:val="es-PE"/>
                        </w:rPr>
                        <w:t>UCSM Esc. Prof. de Ingeniería de Sistemas</w:t>
                      </w:r>
                    </w:p>
                    <w:p w14:paraId="0A2A77D9" w14:textId="62C413A4" w:rsidR="002B5E55" w:rsidRPr="009E0397" w:rsidRDefault="00B8186E" w:rsidP="006D68C6">
                      <w:pPr>
                        <w:spacing w:after="120"/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>Marzo</w:t>
                      </w:r>
                      <w:r w:rsidR="002B5E55"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 xml:space="preserve"> - 202</w:t>
                      </w:r>
                      <w:r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C507B"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4057D1B" wp14:editId="019D46DC">
                <wp:simplePos x="0" y="0"/>
                <wp:positionH relativeFrom="column">
                  <wp:posOffset>219075</wp:posOffset>
                </wp:positionH>
                <wp:positionV relativeFrom="paragraph">
                  <wp:posOffset>1593215</wp:posOffset>
                </wp:positionV>
                <wp:extent cx="2809875" cy="990600"/>
                <wp:effectExtent l="0" t="0" r="9525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990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a14="http://schemas.microsoft.com/office/drawing/2010/main" xmlns:pic="http://schemas.openxmlformats.org/drawingml/2006/picture" xmlns:w16sdtfl="http://schemas.microsoft.com/office/word/2024/wordml/sdtformatlock" xmlns:w16du="http://schemas.microsoft.com/office/word/2023/wordml/word16du" xmlns:oel="http://schemas.microsoft.com/office/2019/extlst">
            <w:pict w14:anchorId="65E8CD90">
              <v:rect id="Rectángulo 12" style="position:absolute;margin-left:17.25pt;margin-top:125.45pt;width:221.25pt;height:7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w14:anchorId="42E37F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"/>
            </w:pict>
          </mc:Fallback>
        </mc:AlternateContent>
      </w:r>
    </w:p>
    <w:p w14:paraId="0DE59FD7" w14:textId="77777777" w:rsidR="001A6F08" w:rsidRDefault="001A6F08" w:rsidP="00D5789D">
      <w:pPr>
        <w:rPr>
          <w:lang w:val="es-PE"/>
        </w:rPr>
      </w:pPr>
    </w:p>
    <w:p w14:paraId="3D31B780" w14:textId="77777777" w:rsidR="001A6F08" w:rsidRDefault="001A6F08" w:rsidP="00D5789D">
      <w:pPr>
        <w:rPr>
          <w:lang w:val="es-PE"/>
        </w:rPr>
      </w:pPr>
    </w:p>
    <w:p w14:paraId="37596C69" w14:textId="77777777" w:rsidR="001A6F08" w:rsidRDefault="001A6F08" w:rsidP="00D5789D">
      <w:pPr>
        <w:rPr>
          <w:lang w:val="es-PE"/>
        </w:rPr>
      </w:pPr>
    </w:p>
    <w:p w14:paraId="7CA0D9D9" w14:textId="77777777" w:rsidR="001A6F08" w:rsidRDefault="001A6F08" w:rsidP="00D5789D">
      <w:pPr>
        <w:rPr>
          <w:lang w:val="es-PE"/>
        </w:rPr>
      </w:pPr>
    </w:p>
    <w:p w14:paraId="41D254A4" w14:textId="3B783C4C" w:rsidR="001A6F08" w:rsidRDefault="00A43607" w:rsidP="00D5789D">
      <w:pPr>
        <w:rPr>
          <w:lang w:val="es-PE"/>
        </w:rPr>
      </w:pPr>
      <w:r w:rsidRPr="00DC09B8">
        <w:rPr>
          <w:noProof/>
          <w:lang w:val="es-PE" w:eastAsia="es-PE"/>
        </w:rPr>
        <w:drawing>
          <wp:anchor distT="0" distB="0" distL="114300" distR="114300" simplePos="0" relativeHeight="251660800" behindDoc="0" locked="0" layoutInCell="1" allowOverlap="1" wp14:anchorId="0782EB43" wp14:editId="7C03AA65">
            <wp:simplePos x="0" y="0"/>
            <wp:positionH relativeFrom="column">
              <wp:posOffset>429260</wp:posOffset>
            </wp:positionH>
            <wp:positionV relativeFrom="paragraph">
              <wp:posOffset>110490</wp:posOffset>
            </wp:positionV>
            <wp:extent cx="1351280" cy="1245397"/>
            <wp:effectExtent l="0" t="0" r="0" b="0"/>
            <wp:wrapNone/>
            <wp:docPr id="10" name="Imagen 10" descr="Escudo UC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cudo UCS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654" cy="12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F29" w:rsidRPr="00DC09B8">
        <w:rPr>
          <w:noProof/>
          <w:lang w:val="es-PE" w:eastAsia="es-PE"/>
        </w:rPr>
        <w:drawing>
          <wp:anchor distT="0" distB="0" distL="114300" distR="114300" simplePos="0" relativeHeight="251661824" behindDoc="0" locked="0" layoutInCell="1" allowOverlap="1" wp14:anchorId="09B4156E" wp14:editId="4F7C82D4">
            <wp:simplePos x="0" y="0"/>
            <wp:positionH relativeFrom="column">
              <wp:posOffset>1771650</wp:posOffset>
            </wp:positionH>
            <wp:positionV relativeFrom="paragraph">
              <wp:posOffset>262890</wp:posOffset>
            </wp:positionV>
            <wp:extent cx="2017395" cy="952500"/>
            <wp:effectExtent l="0" t="0" r="1905" b="0"/>
            <wp:wrapNone/>
            <wp:docPr id="11" name="Imagen 11" descr="http://www.ucsm.edu.pe/jinis/Images/Logo_ep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ucsm.edu.pe/jinis/Images/Logo_epi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5E654" w14:textId="77777777" w:rsidR="001A6F08" w:rsidRDefault="001A6F08" w:rsidP="00D5789D">
      <w:pPr>
        <w:rPr>
          <w:lang w:val="es-PE"/>
        </w:rPr>
      </w:pPr>
    </w:p>
    <w:p w14:paraId="2661FAAF" w14:textId="77777777" w:rsidR="001A6F08" w:rsidRDefault="001A6F08" w:rsidP="00D5789D">
      <w:pPr>
        <w:rPr>
          <w:lang w:val="es-PE"/>
        </w:rPr>
      </w:pPr>
    </w:p>
    <w:p w14:paraId="17DAE112" w14:textId="77777777" w:rsidR="001A6F08" w:rsidRDefault="001A6F08" w:rsidP="00D5789D">
      <w:pPr>
        <w:rPr>
          <w:lang w:val="es-PE"/>
        </w:rPr>
      </w:pPr>
    </w:p>
    <w:p w14:paraId="42F92CAE" w14:textId="6A12B220" w:rsidR="001A6F08" w:rsidRDefault="003C4992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23F8CB2" wp14:editId="52379B32">
                <wp:simplePos x="0" y="0"/>
                <wp:positionH relativeFrom="column">
                  <wp:posOffset>464024</wp:posOffset>
                </wp:positionH>
                <wp:positionV relativeFrom="paragraph">
                  <wp:posOffset>307453</wp:posOffset>
                </wp:positionV>
                <wp:extent cx="5286375" cy="2415653"/>
                <wp:effectExtent l="0" t="0" r="9525" b="381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24156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13EEDA" w14:textId="35ED8C5D" w:rsidR="002B5E55" w:rsidRPr="001A6F08" w:rsidRDefault="002B5E55" w:rsidP="00D5789D">
                            <w:pPr>
                              <w:spacing w:after="360" w:line="216" w:lineRule="auto"/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</w:pPr>
                            <w:bookmarkStart w:id="0" w:name="_Hlk201868687"/>
                            <w:proofErr w:type="gramStart"/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Práctica </w:t>
                            </w:r>
                            <w:r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 </w:t>
                            </w:r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N</w:t>
                            </w:r>
                            <w:proofErr w:type="gramEnd"/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° </w:t>
                            </w:r>
                            <w:r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 </w:t>
                            </w:r>
                            <w:r w:rsidR="00B11EC2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12</w:t>
                            </w:r>
                            <w:r w:rsidR="004C61E4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: </w:t>
                            </w:r>
                            <w:r w:rsidR="00B11EC2" w:rsidRPr="00B11EC2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Standard Template Library en C++</w:t>
                            </w:r>
                            <w:bookmarkEnd w:id="0"/>
                            <w:r w:rsidR="00B11EC2" w:rsidRPr="00B11EC2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cr/>
                            </w:r>
                          </w:p>
                          <w:p w14:paraId="4ABF1077" w14:textId="4C293694" w:rsidR="002B5E55" w:rsidRPr="001A6F08" w:rsidRDefault="002B5E55" w:rsidP="00D5789D">
                            <w:pPr>
                              <w:spacing w:after="0"/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>Elaborado por:</w:t>
                            </w:r>
                            <w:r w:rsidR="004E6007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 xml:space="preserve"> </w:t>
                            </w:r>
                          </w:p>
                          <w:p w14:paraId="61EDCE5A" w14:textId="6A486843" w:rsidR="003C4992" w:rsidRDefault="003C4992" w:rsidP="00A43607">
                            <w:pPr>
                              <w:spacing w:after="0"/>
                              <w:ind w:left="1843"/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</w:pPr>
                            <w:r w:rsidRPr="003C4992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>HUANQUI LUQUE PIEROL YAREN</w:t>
                            </w:r>
                            <w:r w:rsidR="00A43607" w:rsidRPr="00F602E0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>APELLIDOS</w:t>
                            </w:r>
                          </w:p>
                          <w:p w14:paraId="76D4CF18" w14:textId="53261263" w:rsidR="003C4992" w:rsidRDefault="003C4992" w:rsidP="00A43607">
                            <w:pPr>
                              <w:spacing w:after="0"/>
                              <w:ind w:left="1843"/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</w:pPr>
                            <w:r w:rsidRPr="003C4992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>SANCHEZ YDME RODRIGO FABRIZIO</w:t>
                            </w:r>
                          </w:p>
                          <w:p w14:paraId="1EE774F5" w14:textId="4EF1C41D" w:rsidR="002B5E55" w:rsidRPr="00F602E0" w:rsidRDefault="002B5E55" w:rsidP="00914AE4">
                            <w:pPr>
                              <w:spacing w:after="0"/>
                              <w:ind w:left="1843"/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F8CB2" id="Text Box 2" o:spid="_x0000_s1028" type="#_x0000_t202" style="position:absolute;left:0;text-align:left;margin-left:36.55pt;margin-top:24.2pt;width:416.25pt;height:190.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" filled="f" stroked="f">
                <v:textbox inset="0,0,0,0">
                  <w:txbxContent>
                    <w:p w14:paraId="4F13EEDA" w14:textId="35ED8C5D" w:rsidR="002B5E55" w:rsidRPr="001A6F08" w:rsidRDefault="002B5E55" w:rsidP="00D5789D">
                      <w:pPr>
                        <w:spacing w:after="360" w:line="216" w:lineRule="auto"/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</w:pPr>
                      <w:bookmarkStart w:id="1" w:name="_Hlk201868687"/>
                      <w:proofErr w:type="gramStart"/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Práctica </w:t>
                      </w:r>
                      <w:r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 </w:t>
                      </w:r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N</w:t>
                      </w:r>
                      <w:proofErr w:type="gramEnd"/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° </w:t>
                      </w:r>
                      <w:r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 </w:t>
                      </w:r>
                      <w:r w:rsidR="00B11EC2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12</w:t>
                      </w:r>
                      <w:r w:rsidR="004C61E4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: </w:t>
                      </w:r>
                      <w:r w:rsidR="00B11EC2" w:rsidRPr="00B11EC2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Standard Template Library en C++</w:t>
                      </w:r>
                      <w:bookmarkEnd w:id="1"/>
                      <w:r w:rsidR="00B11EC2" w:rsidRPr="00B11EC2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cr/>
                      </w:r>
                    </w:p>
                    <w:p w14:paraId="4ABF1077" w14:textId="4C293694" w:rsidR="002B5E55" w:rsidRPr="001A6F08" w:rsidRDefault="002B5E55" w:rsidP="00D5789D">
                      <w:pPr>
                        <w:spacing w:after="0"/>
                        <w:rPr>
                          <w:rFonts w:ascii="Arial" w:hAnsi="Arial"/>
                          <w:sz w:val="28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sz w:val="28"/>
                          <w:lang w:val="es-PE"/>
                        </w:rPr>
                        <w:t>Elaborado por:</w:t>
                      </w:r>
                      <w:r w:rsidR="004E6007">
                        <w:rPr>
                          <w:rFonts w:ascii="Arial" w:hAnsi="Arial"/>
                          <w:sz w:val="28"/>
                          <w:lang w:val="es-PE"/>
                        </w:rPr>
                        <w:t xml:space="preserve"> </w:t>
                      </w:r>
                    </w:p>
                    <w:p w14:paraId="61EDCE5A" w14:textId="6A486843" w:rsidR="003C4992" w:rsidRDefault="003C4992" w:rsidP="00A43607">
                      <w:pPr>
                        <w:spacing w:after="0"/>
                        <w:ind w:left="1843"/>
                        <w:rPr>
                          <w:rFonts w:ascii="Arial" w:hAnsi="Arial"/>
                          <w:sz w:val="28"/>
                          <w:lang w:val="es-PE"/>
                        </w:rPr>
                      </w:pPr>
                      <w:r w:rsidRPr="003C4992">
                        <w:rPr>
                          <w:rFonts w:ascii="Arial" w:hAnsi="Arial"/>
                          <w:sz w:val="28"/>
                          <w:lang w:val="es-PE"/>
                        </w:rPr>
                        <w:t>HUANQUI LUQUE PIEROL YAREN</w:t>
                      </w:r>
                      <w:r w:rsidR="00A43607" w:rsidRPr="00F602E0">
                        <w:rPr>
                          <w:rFonts w:ascii="Arial" w:hAnsi="Arial"/>
                          <w:sz w:val="28"/>
                          <w:lang w:val="es-PE"/>
                        </w:rPr>
                        <w:t>APELLIDOS</w:t>
                      </w:r>
                    </w:p>
                    <w:p w14:paraId="76D4CF18" w14:textId="53261263" w:rsidR="003C4992" w:rsidRDefault="003C4992" w:rsidP="00A43607">
                      <w:pPr>
                        <w:spacing w:after="0"/>
                        <w:ind w:left="1843"/>
                        <w:rPr>
                          <w:rFonts w:ascii="Arial" w:hAnsi="Arial"/>
                          <w:sz w:val="28"/>
                          <w:lang w:val="es-PE"/>
                        </w:rPr>
                      </w:pPr>
                      <w:r w:rsidRPr="003C4992">
                        <w:rPr>
                          <w:rFonts w:ascii="Arial" w:hAnsi="Arial"/>
                          <w:sz w:val="28"/>
                          <w:lang w:val="es-PE"/>
                        </w:rPr>
                        <w:t>SANCHEZ YDME RODRIGO FABRIZIO</w:t>
                      </w:r>
                    </w:p>
                    <w:p w14:paraId="1EE774F5" w14:textId="4EF1C41D" w:rsidR="002B5E55" w:rsidRPr="00F602E0" w:rsidRDefault="002B5E55" w:rsidP="00914AE4">
                      <w:pPr>
                        <w:spacing w:after="0"/>
                        <w:ind w:left="1843"/>
                        <w:rPr>
                          <w:rFonts w:ascii="Arial" w:hAnsi="Arial"/>
                          <w:sz w:val="28"/>
                          <w:lang w:val="es-P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C33F171" w14:textId="5F8E1D9B" w:rsidR="001A6F08" w:rsidRDefault="001A6F08" w:rsidP="00D5789D">
      <w:pPr>
        <w:rPr>
          <w:lang w:val="es-PE"/>
        </w:rPr>
      </w:pPr>
    </w:p>
    <w:p w14:paraId="1FC25AEA" w14:textId="77777777" w:rsidR="001A6F08" w:rsidRDefault="001A6F08" w:rsidP="00D5789D">
      <w:pPr>
        <w:rPr>
          <w:lang w:val="es-PE"/>
        </w:rPr>
      </w:pPr>
    </w:p>
    <w:p w14:paraId="7E2674FB" w14:textId="77777777" w:rsidR="001A6F08" w:rsidRDefault="001A6F08" w:rsidP="00D5789D">
      <w:pPr>
        <w:rPr>
          <w:lang w:val="es-PE"/>
        </w:rPr>
      </w:pPr>
    </w:p>
    <w:p w14:paraId="2462C74F" w14:textId="77777777" w:rsidR="001A6F08" w:rsidRDefault="001A6F08" w:rsidP="00D5789D">
      <w:pPr>
        <w:rPr>
          <w:lang w:val="es-PE"/>
        </w:rPr>
      </w:pPr>
    </w:p>
    <w:p w14:paraId="7C84DA91" w14:textId="77777777" w:rsidR="001A6F08" w:rsidRDefault="001A6F08" w:rsidP="00D5789D">
      <w:pPr>
        <w:rPr>
          <w:lang w:val="es-PE"/>
        </w:rPr>
      </w:pPr>
    </w:p>
    <w:p w14:paraId="0FC1E7B6" w14:textId="77777777" w:rsidR="001A6F08" w:rsidRDefault="001A6F08" w:rsidP="00D5789D">
      <w:pPr>
        <w:rPr>
          <w:lang w:val="es-PE"/>
        </w:rPr>
      </w:pPr>
    </w:p>
    <w:p w14:paraId="1CE2EE7C" w14:textId="4932F526" w:rsidR="001A6F08" w:rsidRDefault="001A6F08" w:rsidP="00D5789D">
      <w:pPr>
        <w:rPr>
          <w:lang w:val="es-PE"/>
        </w:rPr>
      </w:pPr>
    </w:p>
    <w:p w14:paraId="6874D9C8" w14:textId="77777777" w:rsidR="001A6F08" w:rsidRDefault="00914AE4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9B5508B" wp14:editId="4BDFC5E7">
                <wp:simplePos x="0" y="0"/>
                <wp:positionH relativeFrom="column">
                  <wp:posOffset>19050</wp:posOffset>
                </wp:positionH>
                <wp:positionV relativeFrom="paragraph">
                  <wp:posOffset>3772535</wp:posOffset>
                </wp:positionV>
                <wp:extent cx="7724775" cy="514350"/>
                <wp:effectExtent l="0" t="0" r="9525" b="0"/>
                <wp:wrapNone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47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907B95" w14:textId="77777777" w:rsidR="002B5E55" w:rsidRPr="009E0397" w:rsidRDefault="002B5E55" w:rsidP="00914AE4">
                            <w:pPr>
                              <w:spacing w:after="0"/>
                              <w:jc w:val="center"/>
                              <w:rPr>
                                <w:rFonts w:ascii="Arial" w:hAnsi="Arial"/>
                                <w:color w:val="595959" w:themeColor="text1" w:themeTint="A6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5508B" id="Text Box 5" o:spid="_x0000_s1029" type="#_x0000_t202" style="position:absolute;left:0;text-align:left;margin-left:1.5pt;margin-top:297.05pt;width:608.25pt;height:40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" filled="f" stroked="f">
                <v:textbox inset="0,0,0,0">
                  <w:txbxContent>
                    <w:p w14:paraId="22907B95" w14:textId="77777777" w:rsidR="002B5E55" w:rsidRPr="009E0397" w:rsidRDefault="002B5E55" w:rsidP="00914AE4">
                      <w:pPr>
                        <w:spacing w:after="0"/>
                        <w:jc w:val="center"/>
                        <w:rPr>
                          <w:rFonts w:ascii="Arial" w:hAnsi="Arial"/>
                          <w:color w:val="595959" w:themeColor="text1" w:themeTint="A6"/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5D3CD55" w14:textId="7F050451" w:rsidR="001A6F08" w:rsidRPr="00DC09B8" w:rsidRDefault="00A43607" w:rsidP="00D5789D">
      <w:pPr>
        <w:rPr>
          <w:lang w:val="es-PE"/>
        </w:rPr>
        <w:sectPr w:rsidR="001A6F08" w:rsidRPr="00DC09B8" w:rsidSect="00D21553">
          <w:headerReference w:type="default" r:id="rId11"/>
          <w:pgSz w:w="12240" w:h="15840"/>
          <w:pgMar w:top="0" w:right="0" w:bottom="0" w:left="0" w:header="0" w:footer="0" w:gutter="0"/>
          <w:cols w:space="720"/>
          <w:titlePg/>
        </w:sectPr>
      </w:pPr>
      <w:r>
        <w:rPr>
          <w:noProof/>
        </w:rPr>
        <w:drawing>
          <wp:inline distT="0" distB="0" distL="0" distR="0" wp14:anchorId="567BA6A3" wp14:editId="333BD2A4">
            <wp:extent cx="7772400" cy="3400425"/>
            <wp:effectExtent l="0" t="0" r="0" b="9525"/>
            <wp:docPr id="84952389" name="Imagen 6" descr="4 razones para aprender program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 razones para aprender programació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92381" w14:textId="77777777" w:rsidR="00636933" w:rsidRPr="001A6F08" w:rsidRDefault="00636933" w:rsidP="00636933">
      <w:pPr>
        <w:jc w:val="center"/>
      </w:pPr>
    </w:p>
    <w:p w14:paraId="0753B561" w14:textId="69665A3C" w:rsidR="00FF50F1" w:rsidRPr="00A136C9" w:rsidRDefault="00B9537B" w:rsidP="00A872DF">
      <w:pPr>
        <w:jc w:val="center"/>
        <w:rPr>
          <w:rFonts w:ascii="Arial" w:hAnsi="Arial" w:cs="Arial"/>
          <w:b/>
          <w:sz w:val="28"/>
          <w:szCs w:val="28"/>
          <w:lang w:val="es-PE"/>
        </w:rPr>
      </w:pPr>
      <w:r w:rsidRPr="00A136C9">
        <w:rPr>
          <w:lang w:val="es-PE"/>
        </w:rPr>
        <w:br w:type="page"/>
      </w:r>
      <w:r w:rsidR="00B022E5" w:rsidRPr="00A136C9">
        <w:rPr>
          <w:rFonts w:ascii="Arial" w:hAnsi="Arial" w:cs="Arial"/>
          <w:b/>
          <w:sz w:val="28"/>
          <w:szCs w:val="28"/>
          <w:lang w:val="es-PE"/>
        </w:rPr>
        <w:t xml:space="preserve">GRUPO N° </w:t>
      </w:r>
      <w:r w:rsidR="00A43607">
        <w:rPr>
          <w:rFonts w:ascii="Arial" w:hAnsi="Arial" w:cs="Arial"/>
          <w:b/>
          <w:sz w:val="28"/>
          <w:szCs w:val="28"/>
          <w:lang w:val="es-PE"/>
        </w:rPr>
        <w:t>0X</w:t>
      </w:r>
    </w:p>
    <w:p w14:paraId="3161EF7B" w14:textId="77777777" w:rsidR="00B022E5" w:rsidRPr="00A136C9" w:rsidRDefault="00B022E5" w:rsidP="007F3179">
      <w:pPr>
        <w:pStyle w:val="Encabezado"/>
        <w:spacing w:before="60"/>
        <w:jc w:val="center"/>
        <w:rPr>
          <w:sz w:val="28"/>
          <w:szCs w:val="28"/>
          <w:lang w:val="es-PE"/>
        </w:rPr>
      </w:pPr>
    </w:p>
    <w:p w14:paraId="7A5B4554" w14:textId="6144ADEC" w:rsidR="007F3179" w:rsidRDefault="00B022E5" w:rsidP="009959B6">
      <w:pPr>
        <w:pStyle w:val="Encabezado"/>
        <w:spacing w:before="60"/>
        <w:jc w:val="center"/>
        <w:rPr>
          <w:rFonts w:ascii="Arial" w:hAnsi="Arial"/>
          <w:b/>
          <w:sz w:val="28"/>
          <w:lang w:val="es-PE"/>
        </w:rPr>
      </w:pPr>
      <w:r w:rsidRPr="00A136C9">
        <w:rPr>
          <w:rFonts w:ascii="Arial" w:hAnsi="Arial"/>
          <w:b/>
          <w:sz w:val="28"/>
          <w:lang w:val="es-PE"/>
        </w:rPr>
        <w:t xml:space="preserve">PRÁCTICAS DE </w:t>
      </w:r>
      <w:r w:rsidR="00837058">
        <w:rPr>
          <w:rFonts w:ascii="Arial" w:hAnsi="Arial"/>
          <w:b/>
          <w:sz w:val="28"/>
          <w:lang w:val="es-PE"/>
        </w:rPr>
        <w:t>SISTEMAS INTELIGENTES</w:t>
      </w:r>
    </w:p>
    <w:p w14:paraId="03BE4721" w14:textId="77777777" w:rsidR="009959B6" w:rsidRPr="00A136C9" w:rsidRDefault="009959B6" w:rsidP="009959B6">
      <w:pPr>
        <w:pStyle w:val="Encabezado"/>
        <w:spacing w:before="60"/>
        <w:jc w:val="center"/>
        <w:rPr>
          <w:rFonts w:ascii="Arial" w:hAnsi="Arial"/>
          <w:b/>
          <w:sz w:val="28"/>
          <w:lang w:val="es-PE"/>
        </w:rPr>
      </w:pPr>
    </w:p>
    <w:p w14:paraId="1A7FA1A7" w14:textId="77777777" w:rsidR="007F3179" w:rsidRPr="00A136C9" w:rsidRDefault="007F3179" w:rsidP="007F3179">
      <w:pPr>
        <w:pStyle w:val="Encabezado"/>
        <w:pBdr>
          <w:bottom w:val="single" w:sz="4" w:space="1" w:color="auto"/>
        </w:pBdr>
        <w:rPr>
          <w:rFonts w:ascii="Arial" w:hAnsi="Arial"/>
          <w:b/>
          <w:sz w:val="32"/>
          <w:lang w:val="es-PE"/>
        </w:rPr>
      </w:pPr>
    </w:p>
    <w:p w14:paraId="2D693A24" w14:textId="77777777" w:rsidR="00EC54B4" w:rsidRPr="00A136C9" w:rsidRDefault="00EC54B4" w:rsidP="00EC54B4">
      <w:pPr>
        <w:pStyle w:val="Ttulo8"/>
        <w:numPr>
          <w:ilvl w:val="0"/>
          <w:numId w:val="0"/>
        </w:numPr>
        <w:jc w:val="center"/>
        <w:rPr>
          <w:sz w:val="24"/>
          <w:szCs w:val="24"/>
          <w:lang w:val="es-PE"/>
        </w:rPr>
      </w:pPr>
    </w:p>
    <w:p w14:paraId="38E852F1" w14:textId="77777777" w:rsidR="007F3179" w:rsidRDefault="00EA2EEC" w:rsidP="004C24D3">
      <w:pPr>
        <w:pStyle w:val="Ttulo8"/>
        <w:numPr>
          <w:ilvl w:val="0"/>
          <w:numId w:val="0"/>
        </w:numPr>
        <w:jc w:val="center"/>
        <w:rPr>
          <w:sz w:val="24"/>
          <w:szCs w:val="24"/>
          <w:lang w:val="es-PE"/>
        </w:rPr>
      </w:pPr>
      <w:r w:rsidRPr="00A136C9">
        <w:rPr>
          <w:sz w:val="24"/>
          <w:szCs w:val="24"/>
          <w:lang w:val="es-PE"/>
        </w:rPr>
        <w:t>Presentado por</w:t>
      </w:r>
      <w:r w:rsidR="007F3179" w:rsidRPr="00A136C9">
        <w:rPr>
          <w:sz w:val="24"/>
          <w:szCs w:val="24"/>
          <w:lang w:val="es-PE"/>
        </w:rPr>
        <w:t xml:space="preserve">: </w:t>
      </w:r>
    </w:p>
    <w:tbl>
      <w:tblPr>
        <w:tblStyle w:val="Tablaconcuadrcula"/>
        <w:tblW w:w="0" w:type="auto"/>
        <w:tblInd w:w="15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1"/>
        <w:gridCol w:w="4204"/>
        <w:gridCol w:w="840"/>
      </w:tblGrid>
      <w:tr w:rsidR="009959B6" w14:paraId="67CA9978" w14:textId="77777777" w:rsidTr="009959B6">
        <w:tc>
          <w:tcPr>
            <w:tcW w:w="1321" w:type="dxa"/>
          </w:tcPr>
          <w:p w14:paraId="4F421F61" w14:textId="1488CF9D" w:rsidR="009959B6" w:rsidRDefault="00B11EC2" w:rsidP="009959B6">
            <w:pPr>
              <w:rPr>
                <w:lang w:val="es-PE"/>
              </w:rPr>
            </w:pPr>
            <w:bookmarkStart w:id="2" w:name="_Hlk201868556"/>
            <w:r>
              <w:t>2024002019</w:t>
            </w:r>
          </w:p>
        </w:tc>
        <w:tc>
          <w:tcPr>
            <w:tcW w:w="4204" w:type="dxa"/>
          </w:tcPr>
          <w:p w14:paraId="36BAAAF3" w14:textId="7B241615" w:rsidR="009959B6" w:rsidRDefault="00735AC2" w:rsidP="009959B6">
            <w:pPr>
              <w:rPr>
                <w:lang w:val="es-PE"/>
              </w:rPr>
            </w:pPr>
            <w:r>
              <w:t>HUANQUI LUQUE PIEROL YAREN</w:t>
            </w:r>
          </w:p>
        </w:tc>
        <w:tc>
          <w:tcPr>
            <w:tcW w:w="840" w:type="dxa"/>
          </w:tcPr>
          <w:p w14:paraId="323CF688" w14:textId="34633C23" w:rsidR="009959B6" w:rsidRDefault="009959B6" w:rsidP="009959B6">
            <w:pPr>
              <w:rPr>
                <w:lang w:val="es-PE"/>
              </w:rPr>
            </w:pPr>
            <w:r>
              <w:rPr>
                <w:lang w:val="es-PE"/>
              </w:rPr>
              <w:t>100%</w:t>
            </w:r>
          </w:p>
        </w:tc>
      </w:tr>
      <w:bookmarkEnd w:id="2"/>
      <w:tr w:rsidR="009959B6" w14:paraId="23A64A3E" w14:textId="77777777" w:rsidTr="009959B6">
        <w:tc>
          <w:tcPr>
            <w:tcW w:w="1321" w:type="dxa"/>
          </w:tcPr>
          <w:p w14:paraId="626E772B" w14:textId="097822CC" w:rsidR="009959B6" w:rsidRDefault="00B11EC2" w:rsidP="009959B6">
            <w:pPr>
              <w:rPr>
                <w:lang w:val="es-PE"/>
              </w:rPr>
            </w:pPr>
            <w:r>
              <w:t>2024002172</w:t>
            </w:r>
          </w:p>
        </w:tc>
        <w:tc>
          <w:tcPr>
            <w:tcW w:w="4204" w:type="dxa"/>
          </w:tcPr>
          <w:p w14:paraId="42DEA003" w14:textId="09080749" w:rsidR="009959B6" w:rsidRDefault="00735AC2" w:rsidP="009959B6">
            <w:pPr>
              <w:rPr>
                <w:lang w:val="es-PE"/>
              </w:rPr>
            </w:pPr>
            <w:bookmarkStart w:id="3" w:name="_Hlk201868577"/>
            <w:r>
              <w:t>SANCHEZ YDME RODRIGO FABRIZIO</w:t>
            </w:r>
            <w:bookmarkEnd w:id="3"/>
          </w:p>
        </w:tc>
        <w:tc>
          <w:tcPr>
            <w:tcW w:w="840" w:type="dxa"/>
          </w:tcPr>
          <w:p w14:paraId="71AD6270" w14:textId="0CDE87F8" w:rsidR="009959B6" w:rsidRDefault="00735AC2" w:rsidP="009959B6">
            <w:pPr>
              <w:rPr>
                <w:lang w:val="es-PE"/>
              </w:rPr>
            </w:pPr>
            <w:r>
              <w:rPr>
                <w:lang w:val="es-PE"/>
              </w:rPr>
              <w:t>100</w:t>
            </w:r>
            <w:r w:rsidR="009959B6">
              <w:rPr>
                <w:lang w:val="es-PE"/>
              </w:rPr>
              <w:t>%</w:t>
            </w:r>
          </w:p>
        </w:tc>
      </w:tr>
    </w:tbl>
    <w:p w14:paraId="1FBBBF70" w14:textId="77777777" w:rsidR="001C7066" w:rsidRPr="00A136C9" w:rsidRDefault="001C7066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00ABDDAB" w14:textId="77777777" w:rsidR="009376BE" w:rsidRPr="00A136C9" w:rsidRDefault="009376BE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5C63A284" w14:textId="77777777" w:rsidR="009376BE" w:rsidRPr="00A136C9" w:rsidRDefault="009376BE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755E8109" w14:textId="77777777" w:rsidR="001C7066" w:rsidRPr="00A136C9" w:rsidRDefault="001C7066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45892ED4" w14:textId="77777777" w:rsidR="001C7066" w:rsidRPr="00A136C9" w:rsidRDefault="001C7066">
      <w:pPr>
        <w:jc w:val="left"/>
        <w:rPr>
          <w:rFonts w:ascii="Arial" w:hAnsi="Arial"/>
          <w:b/>
          <w:sz w:val="28"/>
          <w:lang w:val="es-PE"/>
        </w:rPr>
      </w:pPr>
    </w:p>
    <w:p w14:paraId="3AD65EE5" w14:textId="77777777" w:rsidR="001C7066" w:rsidRPr="00A136C9" w:rsidRDefault="001C7066" w:rsidP="007F3179">
      <w:pPr>
        <w:spacing w:line="480" w:lineRule="auto"/>
        <w:jc w:val="center"/>
        <w:rPr>
          <w:rFonts w:ascii="Arial" w:hAnsi="Arial"/>
          <w:b/>
          <w:sz w:val="28"/>
          <w:lang w:val="es-PE"/>
        </w:rPr>
        <w:sectPr w:rsidR="001C7066" w:rsidRPr="00A136C9" w:rsidSect="00817F85">
          <w:footerReference w:type="default" r:id="rId13"/>
          <w:headerReference w:type="first" r:id="rId14"/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</w:p>
    <w:p w14:paraId="4D0355E6" w14:textId="77777777" w:rsidR="007F3179" w:rsidRPr="00A136C9" w:rsidRDefault="00EA2EEC" w:rsidP="007F3179">
      <w:pPr>
        <w:pStyle w:val="Encabezado"/>
        <w:jc w:val="left"/>
        <w:rPr>
          <w:rFonts w:ascii="Arial" w:hAnsi="Arial" w:cs="Arial"/>
          <w:b/>
          <w:sz w:val="28"/>
          <w:lang w:val="es-PE"/>
        </w:rPr>
      </w:pPr>
      <w:r w:rsidRPr="00A136C9">
        <w:rPr>
          <w:rFonts w:ascii="Arial" w:hAnsi="Arial" w:cs="Arial"/>
          <w:b/>
          <w:sz w:val="28"/>
          <w:lang w:val="es-PE"/>
        </w:rPr>
        <w:t>RECONOCIMIENTOS</w:t>
      </w:r>
    </w:p>
    <w:p w14:paraId="1403492D" w14:textId="77777777" w:rsidR="007F3179" w:rsidRPr="00A136C9" w:rsidRDefault="007F3179" w:rsidP="007F3179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</w:p>
    <w:p w14:paraId="5D1AF70C" w14:textId="77777777" w:rsidR="007F3179" w:rsidRPr="00A136C9" w:rsidRDefault="007F3179" w:rsidP="007F3179">
      <w:pPr>
        <w:rPr>
          <w:rFonts w:ascii="Arial" w:hAnsi="Arial" w:cs="Arial"/>
          <w:sz w:val="22"/>
          <w:lang w:val="es-PE"/>
        </w:rPr>
      </w:pPr>
    </w:p>
    <w:p w14:paraId="57B1B66E" w14:textId="67AA3AC0" w:rsidR="000E5C9A" w:rsidRDefault="00735AC2" w:rsidP="00E85A57">
      <w:pPr>
        <w:rPr>
          <w:lang w:val="es-PE"/>
        </w:rPr>
      </w:pPr>
      <w:r w:rsidRPr="00735AC2">
        <w:rPr>
          <w:lang w:val="es-PE"/>
        </w:rPr>
        <w:t>Se reconoce la importancia de la STL como una herramienta poderosa que simplifica y optimiza el proceso de desarrollo en C++. La comprensión y correcta aplicación de sus componentes contribuyen a la creación de programas eficientes, reutilizables y fáciles de mantener. La formación en esta biblioteca es esencial para resolver problemas de programación complejos y para potenciar las habilidades de los futuros ingenieros de sistemas.</w:t>
      </w:r>
    </w:p>
    <w:p w14:paraId="090D30C3" w14:textId="77777777" w:rsidR="00B8186E" w:rsidRPr="00DC09B8" w:rsidRDefault="00B8186E" w:rsidP="00E85A57">
      <w:pPr>
        <w:rPr>
          <w:lang w:val="es-PE"/>
        </w:rPr>
      </w:pPr>
    </w:p>
    <w:p w14:paraId="1656D655" w14:textId="77777777" w:rsidR="00E85A57" w:rsidRPr="00DC09B8" w:rsidRDefault="00EA2EEC" w:rsidP="00E85A57">
      <w:pPr>
        <w:pStyle w:val="Encabezado"/>
        <w:jc w:val="left"/>
        <w:rPr>
          <w:rFonts w:ascii="Arial" w:hAnsi="Arial" w:cs="Arial"/>
          <w:b/>
          <w:sz w:val="28"/>
          <w:lang w:val="es-PE"/>
        </w:rPr>
      </w:pPr>
      <w:r>
        <w:rPr>
          <w:rFonts w:ascii="Arial" w:hAnsi="Arial" w:cs="Arial"/>
          <w:b/>
          <w:sz w:val="28"/>
          <w:lang w:val="es-PE"/>
        </w:rPr>
        <w:t>PALABRAS CLAVES</w:t>
      </w:r>
    </w:p>
    <w:p w14:paraId="1C693C12" w14:textId="77777777" w:rsidR="005102A3" w:rsidRPr="00DC09B8" w:rsidRDefault="005102A3" w:rsidP="005102A3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</w:p>
    <w:p w14:paraId="0C323311" w14:textId="77777777" w:rsidR="005102A3" w:rsidRPr="00DC09B8" w:rsidRDefault="005102A3" w:rsidP="005102A3">
      <w:pPr>
        <w:rPr>
          <w:rFonts w:ascii="Arial" w:hAnsi="Arial" w:cs="Arial"/>
          <w:sz w:val="22"/>
          <w:lang w:val="es-PE"/>
        </w:rPr>
      </w:pPr>
    </w:p>
    <w:p w14:paraId="7CDDD350" w14:textId="15C25C1A" w:rsidR="00E85A57" w:rsidRPr="00A136C9" w:rsidRDefault="00735AC2" w:rsidP="00E85A57">
      <w:pPr>
        <w:rPr>
          <w:lang w:val="es-PE"/>
        </w:rPr>
      </w:pPr>
      <w:r w:rsidRPr="00735AC2">
        <w:rPr>
          <w:lang w:val="es-PE"/>
        </w:rPr>
        <w:t>STL, Contenedores, Algoritmos, Iteradores, Programación en C++, Eficiencia, Reutilización, Datos, Estructuras de Datos, Programación Orientada a Datos.</w:t>
      </w:r>
    </w:p>
    <w:p w14:paraId="6500907B" w14:textId="77777777" w:rsidR="007F3179" w:rsidRPr="00A136C9" w:rsidRDefault="007F3179" w:rsidP="00936C53">
      <w:pPr>
        <w:jc w:val="left"/>
        <w:rPr>
          <w:rFonts w:ascii="Arial" w:hAnsi="Arial"/>
          <w:b/>
          <w:sz w:val="28"/>
          <w:lang w:val="es-PE"/>
        </w:rPr>
      </w:pPr>
    </w:p>
    <w:p w14:paraId="61B3B897" w14:textId="77777777" w:rsidR="00936C53" w:rsidRPr="00A136C9" w:rsidRDefault="00936C53" w:rsidP="007F3179">
      <w:pPr>
        <w:rPr>
          <w:sz w:val="22"/>
          <w:lang w:val="es-PE"/>
        </w:rPr>
        <w:sectPr w:rsidR="00936C53" w:rsidRPr="00A136C9" w:rsidSect="001A6F08"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</w:p>
    <w:p w14:paraId="46BD6700" w14:textId="77777777" w:rsidR="005102A3" w:rsidRPr="00DC09B8" w:rsidRDefault="00613E59" w:rsidP="00613E59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  <w:r>
        <w:rPr>
          <w:rFonts w:ascii="Arial" w:hAnsi="Arial" w:cs="Arial"/>
          <w:b/>
          <w:sz w:val="28"/>
          <w:lang w:val="es-PE"/>
        </w:rPr>
        <w:t>ÍNDICE</w:t>
      </w:r>
    </w:p>
    <w:p w14:paraId="6B254549" w14:textId="77777777" w:rsidR="005102A3" w:rsidRPr="00DC09B8" w:rsidRDefault="005102A3" w:rsidP="005102A3">
      <w:pPr>
        <w:rPr>
          <w:rFonts w:ascii="Arial" w:hAnsi="Arial" w:cs="Arial"/>
          <w:sz w:val="22"/>
          <w:lang w:val="es-PE"/>
        </w:rPr>
      </w:pPr>
    </w:p>
    <w:sdt>
      <w:sdtPr>
        <w:rPr>
          <w:rFonts w:ascii="Times New Roman" w:eastAsiaTheme="minorEastAsia" w:hAnsi="Times New Roman" w:cs="Times New Roman"/>
          <w:noProof w:val="0"/>
          <w:sz w:val="24"/>
          <w:szCs w:val="24"/>
          <w:lang w:val="es-PE"/>
        </w:rPr>
        <w:id w:val="1494677281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2"/>
          <w:szCs w:val="22"/>
        </w:rPr>
      </w:sdtEndPr>
      <w:sdtContent>
        <w:p w14:paraId="6F9BCC2B" w14:textId="6E97E29D" w:rsidR="00783480" w:rsidRDefault="00D20B99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r w:rsidRPr="00DC09B8">
            <w:rPr>
              <w:lang w:val="es-PE"/>
            </w:rPr>
            <w:fldChar w:fldCharType="begin"/>
          </w:r>
          <w:r w:rsidRPr="00DC09B8">
            <w:rPr>
              <w:lang w:val="es-PE"/>
            </w:rPr>
            <w:instrText xml:space="preserve"> TOC \o "1-2" \h \z \t "Heading 3,3,Heading A3,3" </w:instrText>
          </w:r>
          <w:r w:rsidRPr="00DC09B8">
            <w:rPr>
              <w:lang w:val="es-PE"/>
            </w:rPr>
            <w:fldChar w:fldCharType="separate"/>
          </w:r>
          <w:hyperlink w:anchor="_Toc201871783" w:history="1">
            <w:r w:rsidR="00783480" w:rsidRPr="001F2EB7">
              <w:rPr>
                <w:rStyle w:val="Hipervnculo"/>
                <w:lang w:val="es-PE"/>
              </w:rPr>
              <w:t>1.</w:t>
            </w:r>
            <w:r w:rsidR="00783480"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="00783480" w:rsidRPr="001F2EB7">
              <w:rPr>
                <w:rStyle w:val="Hipervnculo"/>
                <w:lang w:val="es-PE"/>
              </w:rPr>
              <w:t>RESUMEN</w:t>
            </w:r>
            <w:r w:rsidR="00783480">
              <w:rPr>
                <w:webHidden/>
              </w:rPr>
              <w:tab/>
            </w:r>
            <w:r w:rsidR="00783480">
              <w:rPr>
                <w:webHidden/>
              </w:rPr>
              <w:fldChar w:fldCharType="begin"/>
            </w:r>
            <w:r w:rsidR="00783480">
              <w:rPr>
                <w:webHidden/>
              </w:rPr>
              <w:instrText xml:space="preserve"> PAGEREF _Toc201871783 \h </w:instrText>
            </w:r>
            <w:r w:rsidR="00783480">
              <w:rPr>
                <w:webHidden/>
              </w:rPr>
            </w:r>
            <w:r w:rsidR="00783480"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1</w:t>
            </w:r>
            <w:r w:rsidR="00783480">
              <w:rPr>
                <w:webHidden/>
              </w:rPr>
              <w:fldChar w:fldCharType="end"/>
            </w:r>
          </w:hyperlink>
        </w:p>
        <w:p w14:paraId="46F4770C" w14:textId="72034BD1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4" w:history="1">
            <w:r w:rsidRPr="001F2EB7">
              <w:rPr>
                <w:rStyle w:val="Hipervnculo"/>
                <w:lang w:val="es-PE"/>
              </w:rPr>
              <w:t>2.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lang w:val="es-PE"/>
              </w:rPr>
              <w:t>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2B87D0B7" w14:textId="73D12D63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5" w:history="1">
            <w:r w:rsidRPr="001F2EB7">
              <w:rPr>
                <w:rStyle w:val="Hipervnculo"/>
                <w:lang w:val="es-PE"/>
              </w:rPr>
              <w:t>3.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lang w:val="es-PE"/>
              </w:rPr>
              <w:t>INFOGRAFÍA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45ECFA7" w14:textId="06F0705E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6" w:history="1">
            <w:r w:rsidRPr="001F2EB7">
              <w:rPr>
                <w:rStyle w:val="Hipervnculo"/>
                <w:rFonts w:eastAsia="MS Mincho"/>
                <w:caps/>
                <w:lang w:val="es-PE"/>
              </w:rPr>
              <w:t>4.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rFonts w:eastAsia="MS Mincho"/>
                <w:caps/>
                <w:lang w:val="es-PE"/>
              </w:rPr>
              <w:t>ACTIVIDADES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45104F9" w14:textId="74EB4CC0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7" w:history="1">
            <w:r w:rsidRPr="001F2EB7">
              <w:rPr>
                <w:rStyle w:val="Hipervnculo"/>
                <w:lang w:val="es-PE"/>
              </w:rPr>
              <w:t>5.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lang w:val="es-PE"/>
              </w:rPr>
              <w:t>EJERCICIOS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3388CFE" w14:textId="60A82B27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8" w:history="1">
            <w:r w:rsidRPr="001F2EB7">
              <w:rPr>
                <w:rStyle w:val="Hipervnculo"/>
                <w:lang w:val="es-PE"/>
              </w:rPr>
              <w:t>7.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lang w:val="es-PE"/>
              </w:rPr>
              <w:t>CUESTIONARIO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0C404E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2B859928" w14:textId="2400370C" w:rsidR="00783480" w:rsidRDefault="00783480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871789" w:history="1">
            <w:r w:rsidRPr="001F2EB7">
              <w:rPr>
                <w:rStyle w:val="Hipervnculo"/>
                <w:lang w:val="es-PE"/>
              </w:rPr>
              <w:t>8.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1F2EB7">
              <w:rPr>
                <w:rStyle w:val="Hipervnculo"/>
                <w:lang w:val="es-PE"/>
              </w:rPr>
              <w:t>BIBLIOGRAFÍA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_Toc201871789 \h </w:instrText>
            </w:r>
            <w:r>
              <w:rPr>
                <w:webHidden/>
              </w:rPr>
              <w:fldChar w:fldCharType="separate"/>
            </w:r>
            <w:r w:rsidR="000C404E">
              <w:rPr>
                <w:b/>
                <w:bCs/>
                <w:webHidden/>
                <w:lang w:val="es-ES"/>
              </w:rPr>
              <w:t>¡Error! Marcador no definido.</w:t>
            </w:r>
            <w:r>
              <w:rPr>
                <w:webHidden/>
              </w:rPr>
              <w:fldChar w:fldCharType="end"/>
            </w:r>
          </w:hyperlink>
        </w:p>
        <w:p w14:paraId="235334A6" w14:textId="3F5165CE" w:rsidR="000E3CC6" w:rsidRPr="00DC09B8" w:rsidRDefault="00D20B99" w:rsidP="00D20B99">
          <w:pPr>
            <w:pStyle w:val="TDC1"/>
            <w:rPr>
              <w:lang w:val="es-PE"/>
            </w:rPr>
          </w:pPr>
          <w:r w:rsidRPr="00DC09B8">
            <w:rPr>
              <w:lang w:val="es-PE"/>
            </w:rPr>
            <w:fldChar w:fldCharType="end"/>
          </w:r>
        </w:p>
      </w:sdtContent>
    </w:sdt>
    <w:p w14:paraId="4A1778D4" w14:textId="77777777" w:rsidR="00613E59" w:rsidRDefault="00C5042F" w:rsidP="0083146F">
      <w:pPr>
        <w:jc w:val="center"/>
        <w:rPr>
          <w:lang w:val="es-PE"/>
        </w:rPr>
      </w:pPr>
      <w:r w:rsidRPr="00DC09B8">
        <w:rPr>
          <w:rFonts w:ascii="Arial" w:hAnsi="Arial"/>
          <w:b/>
          <w:caps/>
          <w:sz w:val="28"/>
          <w:lang w:val="es-PE"/>
        </w:rPr>
        <w:br w:type="page"/>
      </w:r>
    </w:p>
    <w:p w14:paraId="01834386" w14:textId="77777777" w:rsidR="001172D8" w:rsidRDefault="001172D8" w:rsidP="0083146F">
      <w:pPr>
        <w:jc w:val="center"/>
        <w:rPr>
          <w:lang w:val="es-PE"/>
        </w:rPr>
      </w:pPr>
    </w:p>
    <w:p w14:paraId="241479CF" w14:textId="76FF9564" w:rsidR="0083146F" w:rsidRPr="00783480" w:rsidRDefault="00806C11" w:rsidP="00783480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  <w:r>
        <w:rPr>
          <w:rFonts w:ascii="Arial" w:hAnsi="Arial" w:cs="Arial"/>
          <w:b/>
          <w:sz w:val="28"/>
          <w:lang w:val="es-PE"/>
        </w:rPr>
        <w:t>ÍNDICE DE TABLAS Y FIGURAS</w:t>
      </w:r>
    </w:p>
    <w:p w14:paraId="3C150D5D" w14:textId="17D5CC34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>
        <w:rPr>
          <w:rFonts w:cs="Arial"/>
          <w:lang w:val="es-PE"/>
        </w:rPr>
        <w:fldChar w:fldCharType="begin"/>
      </w:r>
      <w:r>
        <w:rPr>
          <w:rFonts w:cs="Arial"/>
          <w:lang w:val="es-PE"/>
        </w:rPr>
        <w:instrText xml:space="preserve"> TOC \h \z \c "Codigo N°" </w:instrText>
      </w:r>
      <w:r>
        <w:rPr>
          <w:rFonts w:cs="Arial"/>
          <w:lang w:val="es-PE"/>
        </w:rPr>
        <w:fldChar w:fldCharType="separate"/>
      </w:r>
      <w:hyperlink w:anchor="_Toc201871940" w:history="1">
        <w:r w:rsidRPr="00A60F7C">
          <w:rPr>
            <w:rStyle w:val="Hipervnculo"/>
            <w:noProof/>
          </w:rPr>
          <w:t>Codigo N°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EAE75ED" w14:textId="3F8E9040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1" w:history="1">
        <w:r w:rsidRPr="00A60F7C">
          <w:rPr>
            <w:rStyle w:val="Hipervnculo"/>
            <w:noProof/>
          </w:rPr>
          <w:t>Codigo N°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5EECBAE" w14:textId="5E75EC14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2" w:history="1">
        <w:r w:rsidRPr="00A60F7C">
          <w:rPr>
            <w:rStyle w:val="Hipervnculo"/>
            <w:noProof/>
          </w:rPr>
          <w:t>Codigo N°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08B019" w14:textId="17458535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3" w:history="1">
        <w:r w:rsidRPr="00A60F7C">
          <w:rPr>
            <w:rStyle w:val="Hipervnculo"/>
            <w:noProof/>
          </w:rPr>
          <w:t>Codigo N°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587968" w14:textId="5919B253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4" w:history="1">
        <w:r w:rsidRPr="00A60F7C">
          <w:rPr>
            <w:rStyle w:val="Hipervnculo"/>
            <w:noProof/>
          </w:rPr>
          <w:t>Codigo N°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236922D" w14:textId="70E8DC45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5" w:history="1">
        <w:r w:rsidRPr="00A60F7C">
          <w:rPr>
            <w:rStyle w:val="Hipervnculo"/>
            <w:noProof/>
          </w:rPr>
          <w:t>Codigo N°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292AAE2" w14:textId="1BA32382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6" w:history="1">
        <w:r w:rsidRPr="00A60F7C">
          <w:rPr>
            <w:rStyle w:val="Hipervnculo"/>
            <w:noProof/>
          </w:rPr>
          <w:t>Codigo N°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FB24E1C" w14:textId="024E65E1" w:rsidR="00783480" w:rsidRDefault="00783480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871947" w:history="1">
        <w:r w:rsidRPr="00A60F7C">
          <w:rPr>
            <w:rStyle w:val="Hipervnculo"/>
            <w:noProof/>
          </w:rPr>
          <w:t>Codigo N°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_Toc201871947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C404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F7098E" w14:textId="166B4FE2" w:rsidR="00AE13E5" w:rsidRPr="00DC09B8" w:rsidRDefault="00783480" w:rsidP="00783480">
      <w:pPr>
        <w:jc w:val="left"/>
        <w:rPr>
          <w:rFonts w:cs="Arial"/>
          <w:lang w:val="es-PE"/>
        </w:rPr>
        <w:sectPr w:rsidR="00AE13E5" w:rsidRPr="00DC09B8" w:rsidSect="001A6F08"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  <w:r>
        <w:rPr>
          <w:rFonts w:cs="Arial"/>
          <w:lang w:val="es-PE"/>
        </w:rPr>
        <w:fldChar w:fldCharType="end"/>
      </w:r>
    </w:p>
    <w:p w14:paraId="10364EE7" w14:textId="5B6B327C" w:rsidR="00B022E5" w:rsidRDefault="00B022E5" w:rsidP="0007669C">
      <w:pPr>
        <w:pStyle w:val="Ttulo1"/>
        <w:rPr>
          <w:lang w:val="es-PE"/>
        </w:rPr>
      </w:pPr>
      <w:bookmarkStart w:id="4" w:name="_Toc345363939"/>
      <w:bookmarkStart w:id="5" w:name="_Toc201871783"/>
      <w:r>
        <w:rPr>
          <w:lang w:val="es-PE"/>
        </w:rPr>
        <w:t>RES</w:t>
      </w:r>
      <w:r w:rsidR="00B8186E">
        <w:rPr>
          <w:lang w:val="es-PE"/>
        </w:rPr>
        <w:t>U</w:t>
      </w:r>
      <w:r>
        <w:rPr>
          <w:lang w:val="es-PE"/>
        </w:rPr>
        <w:t>MEN</w:t>
      </w:r>
      <w:bookmarkEnd w:id="5"/>
    </w:p>
    <w:p w14:paraId="5ACB9ED2" w14:textId="04DDFBC5" w:rsidR="00370D57" w:rsidRPr="00370D57" w:rsidRDefault="00735AC2" w:rsidP="00370D57">
      <w:pPr>
        <w:pStyle w:val="NormalWeb"/>
        <w:jc w:val="both"/>
        <w:rPr>
          <w:color w:val="000000"/>
        </w:rPr>
      </w:pPr>
      <w:r w:rsidRPr="00735AC2">
        <w:rPr>
          <w:color w:val="000000"/>
          <w:lang w:val="en-US"/>
        </w:rPr>
        <w:t>La práctica de la Sesión 12 de Programación II se centra en la utilización de la Biblioteca Estándar de Plantillas (STL) en C++, abordando sus componentes principales: contenedores, algoritmos e iteradores. A través de ejemplos y ejercicios prácticos, los estudiantes aprenden a manipular datos de forma eficiente y a resolver problemas comunes de programación utilizando las estructuras y funciones predefinidas de la STL. La sesión busca fortalecer las habilidades en programación eficiente, facilitando el desarrollo de soluciones reutilizables y optimizadas en C++</w:t>
      </w:r>
    </w:p>
    <w:p w14:paraId="5098C34B" w14:textId="77777777" w:rsidR="00427DAB" w:rsidRPr="00DC09B8" w:rsidRDefault="00427DAB" w:rsidP="0007669C">
      <w:pPr>
        <w:pStyle w:val="Ttulo1"/>
        <w:rPr>
          <w:lang w:val="es-PE"/>
        </w:rPr>
      </w:pPr>
      <w:bookmarkStart w:id="6" w:name="_Toc201871784"/>
      <w:r w:rsidRPr="00DC09B8">
        <w:rPr>
          <w:lang w:val="es-PE"/>
        </w:rPr>
        <w:t>INTRODUC</w:t>
      </w:r>
      <w:r w:rsidR="00B022E5">
        <w:rPr>
          <w:lang w:val="es-PE"/>
        </w:rPr>
        <w:t>CIÓN</w:t>
      </w:r>
      <w:bookmarkEnd w:id="4"/>
      <w:bookmarkEnd w:id="6"/>
    </w:p>
    <w:p w14:paraId="0F88E865" w14:textId="5FEFC9CB" w:rsidR="00370D57" w:rsidRPr="00370D57" w:rsidRDefault="00735AC2" w:rsidP="00370D57">
      <w:pPr>
        <w:pStyle w:val="NormalWeb"/>
        <w:jc w:val="both"/>
        <w:rPr>
          <w:color w:val="000000"/>
        </w:rPr>
      </w:pPr>
      <w:r w:rsidRPr="00735AC2">
        <w:rPr>
          <w:color w:val="000000"/>
          <w:lang w:val="es-MX"/>
        </w:rPr>
        <w:t>La STL en C++ es una biblioteca fundamental que proporciona agrupar estructuras de datos y algoritmos, permitiendo a los programadores gestionar y manipular datos de manera efectiva. En la presente sesión, se explorarán los diferentes tipos de contenedores, algoritmos y el uso de iteradores, facilitando la comprensión y aplicación práctica de estas herramientas. La inversión en el aprendizaje de la STL permite mejorar la productividad, garantizar código más eficiente y promover buenas prácticas en programación.</w:t>
      </w:r>
    </w:p>
    <w:p w14:paraId="2BE7EFDB" w14:textId="77777777" w:rsidR="00CC2FFF" w:rsidRDefault="00CC2FFF" w:rsidP="00370D57">
      <w:pPr>
        <w:pStyle w:val="NormalWeb"/>
        <w:jc w:val="both"/>
        <w:rPr>
          <w:color w:val="000000"/>
        </w:rPr>
      </w:pPr>
    </w:p>
    <w:p w14:paraId="6482BDCD" w14:textId="703ED4FB" w:rsidR="00DA6476" w:rsidRDefault="00DA6476" w:rsidP="00370D57">
      <w:pPr>
        <w:pStyle w:val="NormalWeb"/>
        <w:jc w:val="both"/>
        <w:rPr>
          <w:color w:val="000000"/>
        </w:rPr>
        <w:sectPr w:rsidR="00DA6476" w:rsidSect="00806C11">
          <w:footerReference w:type="default" r:id="rId15"/>
          <w:pgSz w:w="12240" w:h="15840" w:code="1"/>
          <w:pgMar w:top="1182" w:right="1467" w:bottom="851" w:left="1276" w:header="720" w:footer="720" w:gutter="0"/>
          <w:pgNumType w:start="1"/>
          <w:cols w:space="720"/>
        </w:sectPr>
      </w:pPr>
    </w:p>
    <w:p w14:paraId="329C6158" w14:textId="4772D98C" w:rsidR="00941C46" w:rsidRDefault="0029722E" w:rsidP="0029722E">
      <w:pPr>
        <w:pStyle w:val="Ttulo1"/>
        <w:rPr>
          <w:lang w:val="es-PE"/>
        </w:rPr>
      </w:pPr>
      <w:bookmarkStart w:id="7" w:name="_Toc201871785"/>
      <w:r>
        <w:rPr>
          <w:lang w:val="es-PE"/>
        </w:rPr>
        <w:t>INFOGRAFÍA</w:t>
      </w:r>
      <w:bookmarkEnd w:id="7"/>
    </w:p>
    <w:p w14:paraId="0AF1C926" w14:textId="77777777" w:rsidR="00783480" w:rsidRDefault="006D7C64" w:rsidP="00783480">
      <w:pPr>
        <w:keepNext/>
        <w:jc w:val="center"/>
      </w:pPr>
      <w:r>
        <w:rPr>
          <w:noProof/>
        </w:rPr>
        <w:drawing>
          <wp:inline distT="0" distB="0" distL="0" distR="0" wp14:anchorId="578E8881" wp14:editId="5999740F">
            <wp:extent cx="3054292" cy="762909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933" cy="765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79B6" w14:textId="314AC647" w:rsidR="00783480" w:rsidRDefault="00783480" w:rsidP="00783480">
      <w:pPr>
        <w:pStyle w:val="Descripcin"/>
      </w:pPr>
      <w:r>
        <w:t xml:space="preserve">Infografia </w:t>
      </w:r>
      <w:fldSimple w:instr=" SEQ Infografia \* ARABIC ">
        <w:r w:rsidR="000C404E">
          <w:rPr>
            <w:noProof/>
          </w:rPr>
          <w:t>1</w:t>
        </w:r>
      </w:fldSimple>
    </w:p>
    <w:p w14:paraId="63BEBC1A" w14:textId="1AD8D1B5" w:rsidR="0029722E" w:rsidRDefault="0029722E" w:rsidP="0029722E">
      <w:pPr>
        <w:jc w:val="center"/>
      </w:pPr>
      <w:r>
        <w:fldChar w:fldCharType="begin"/>
      </w:r>
      <w:r>
        <w:instrText xml:space="preserve"> INCLUDEPICTURE "https://thumbnails.genially.com/6509747a5096c9001204cff5/screenshots/87596ee1-f1d2-46a5-a504-bcbb64474548.jpg" \* MERGEFORMATINET </w:instrText>
      </w:r>
      <w:r>
        <w:fldChar w:fldCharType="separate"/>
      </w:r>
      <w:r>
        <w:fldChar w:fldCharType="end"/>
      </w:r>
    </w:p>
    <w:p w14:paraId="06AD32DC" w14:textId="4FFF6378" w:rsidR="00427DAB" w:rsidRPr="001D6E53" w:rsidRDefault="00F602E0" w:rsidP="0007669C">
      <w:pPr>
        <w:pStyle w:val="Ttulo1"/>
        <w:rPr>
          <w:rFonts w:eastAsia="MS Mincho"/>
          <w:caps/>
          <w:lang w:val="es-PE"/>
        </w:rPr>
      </w:pPr>
      <w:bookmarkStart w:id="8" w:name="_Toc201871786"/>
      <w:r>
        <w:rPr>
          <w:rFonts w:eastAsia="MS Mincho"/>
          <w:caps/>
          <w:lang w:val="es-PE"/>
        </w:rPr>
        <w:t>ACTIVIDADES</w:t>
      </w:r>
      <w:bookmarkEnd w:id="8"/>
    </w:p>
    <w:p w14:paraId="03A05E27" w14:textId="6356EFAF" w:rsidR="00D026E2" w:rsidRDefault="00D026E2" w:rsidP="00D026E2">
      <w:pPr>
        <w:shd w:val="clear" w:color="auto" w:fill="FFFFFF"/>
        <w:spacing w:before="120" w:after="0"/>
        <w:jc w:val="left"/>
        <w:rPr>
          <w:rFonts w:ascii="Segoe UI" w:eastAsia="Times New Roman" w:hAnsi="Segoe UI" w:cs="Segoe UI"/>
          <w:sz w:val="21"/>
          <w:szCs w:val="21"/>
          <w:lang w:val="es-PE" w:eastAsia="es-PE"/>
        </w:rPr>
      </w:pPr>
      <w:r w:rsidRPr="00D026E2">
        <w:rPr>
          <w:rFonts w:ascii="Segoe UI" w:eastAsia="Times New Roman" w:hAnsi="Segoe UI" w:cs="Segoe UI"/>
          <w:b/>
          <w:bCs/>
          <w:sz w:val="21"/>
          <w:szCs w:val="21"/>
          <w:lang w:val="es-PE" w:eastAsia="es-PE"/>
        </w:rPr>
        <w:t>Experiencia de Práctica N° 01: Manipulación de Contenedores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Objetivo: Utilizar los contenedores de la STL para almacenar y manipular datos. Descripción: Crear un programa que permita ingresar una lista de números enteros y almacenarlos en un vector. Luego, realizar operaciones como calcular la suma, encontrar el máximo y mínimo, ordenar de forma ascendente y eliminar los números pares. Mostrar los resultados y el contenido final del contenedor.</w:t>
      </w:r>
    </w:p>
    <w:p w14:paraId="1935E54B" w14:textId="43AA241F" w:rsidR="00D026E2" w:rsidRDefault="00D026E2" w:rsidP="00D026E2">
      <w:pPr>
        <w:shd w:val="clear" w:color="auto" w:fill="FFFFFF"/>
        <w:spacing w:before="120" w:after="0"/>
        <w:jc w:val="left"/>
        <w:rPr>
          <w:rFonts w:ascii="Segoe UI" w:eastAsia="Times New Roman" w:hAnsi="Segoe UI" w:cs="Segoe UI"/>
          <w:sz w:val="21"/>
          <w:szCs w:val="21"/>
          <w:lang w:val="es-PE" w:eastAsia="es-PE"/>
        </w:rPr>
      </w:pPr>
    </w:p>
    <w:p w14:paraId="698FB121" w14:textId="77777777" w:rsidR="00783480" w:rsidRDefault="00264C54" w:rsidP="00783480">
      <w:pPr>
        <w:keepNext/>
        <w:shd w:val="clear" w:color="auto" w:fill="FFFFFF"/>
        <w:spacing w:before="120" w:after="0"/>
        <w:jc w:val="center"/>
      </w:pPr>
      <w:r>
        <w:rPr>
          <w:noProof/>
        </w:rPr>
        <w:drawing>
          <wp:inline distT="0" distB="0" distL="0" distR="0" wp14:anchorId="644BCD3A" wp14:editId="3F6EDB6B">
            <wp:extent cx="2991366" cy="5158854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414" cy="51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3BD" w14:textId="1E5C8145" w:rsidR="00D026E2" w:rsidRDefault="00783480" w:rsidP="00783480">
      <w:pPr>
        <w:pStyle w:val="Descripcin"/>
        <w:rPr>
          <w:rFonts w:ascii="Segoe UI" w:eastAsia="Times New Roman" w:hAnsi="Segoe UI" w:cs="Segoe UI"/>
          <w:sz w:val="21"/>
          <w:szCs w:val="21"/>
          <w:lang w:val="es-PE" w:eastAsia="es-PE"/>
        </w:rPr>
      </w:pPr>
      <w:bookmarkStart w:id="9" w:name="_Toc201871940"/>
      <w:r>
        <w:t xml:space="preserve">Codigo N° </w:t>
      </w:r>
      <w:fldSimple w:instr=" SEQ Codigo_N° \* ARABIC ">
        <w:r w:rsidR="000C404E">
          <w:rPr>
            <w:noProof/>
          </w:rPr>
          <w:t>1</w:t>
        </w:r>
        <w:bookmarkEnd w:id="9"/>
      </w:fldSimple>
    </w:p>
    <w:p w14:paraId="41D7AA3A" w14:textId="77777777" w:rsidR="00264C54" w:rsidRPr="00D026E2" w:rsidRDefault="00264C54" w:rsidP="00264C54">
      <w:pPr>
        <w:shd w:val="clear" w:color="auto" w:fill="FFFFFF"/>
        <w:spacing w:before="120" w:after="0"/>
        <w:jc w:val="center"/>
        <w:rPr>
          <w:rFonts w:ascii="Segoe UI" w:eastAsia="Times New Roman" w:hAnsi="Segoe UI" w:cs="Segoe UI"/>
          <w:sz w:val="21"/>
          <w:szCs w:val="21"/>
          <w:lang w:val="es-PE" w:eastAsia="es-PE"/>
        </w:rPr>
      </w:pPr>
    </w:p>
    <w:p w14:paraId="3A48BAC9" w14:textId="2022D8A2" w:rsidR="00D026E2" w:rsidRDefault="00D026E2" w:rsidP="00D026E2">
      <w:pPr>
        <w:shd w:val="clear" w:color="auto" w:fill="FFFFFF"/>
        <w:spacing w:before="120" w:after="0"/>
        <w:jc w:val="left"/>
        <w:rPr>
          <w:rFonts w:ascii="Segoe UI" w:eastAsia="Times New Roman" w:hAnsi="Segoe UI" w:cs="Segoe UI"/>
          <w:sz w:val="21"/>
          <w:szCs w:val="21"/>
          <w:lang w:val="es-PE" w:eastAsia="es-PE"/>
        </w:rPr>
      </w:pPr>
      <w:r w:rsidRPr="00D026E2">
        <w:rPr>
          <w:rFonts w:ascii="Segoe UI" w:eastAsia="Times New Roman" w:hAnsi="Segoe UI" w:cs="Segoe UI"/>
          <w:b/>
          <w:bCs/>
          <w:sz w:val="21"/>
          <w:szCs w:val="21"/>
          <w:lang w:val="es-PE" w:eastAsia="es-PE"/>
        </w:rPr>
        <w:t>Experiencia de Práctica N° 02: Uso de Algoritmos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Objetivo: Aplicar los algoritmos de la STL para resolver problemas específicos. Descripción: Implementar un programa que lea palabras ingresadas por el usuario y las almacene en una lista. Luego, utilizar los algoritmos 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sort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para ordenar, 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count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para contar apariciones de una palabra, y 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transform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para convertir las palabras a mayúsculas. Después, mostrar la lista modificada.</w:t>
      </w:r>
    </w:p>
    <w:p w14:paraId="73DD72C6" w14:textId="1189116A" w:rsidR="00D026E2" w:rsidRDefault="00D026E2" w:rsidP="00D026E2">
      <w:pPr>
        <w:shd w:val="clear" w:color="auto" w:fill="FFFFFF"/>
        <w:spacing w:before="120" w:after="0"/>
        <w:jc w:val="left"/>
        <w:rPr>
          <w:rFonts w:ascii="Segoe UI" w:eastAsia="Times New Roman" w:hAnsi="Segoe UI" w:cs="Segoe UI"/>
          <w:sz w:val="21"/>
          <w:szCs w:val="21"/>
          <w:lang w:val="es-PE" w:eastAsia="es-PE"/>
        </w:rPr>
      </w:pPr>
    </w:p>
    <w:p w14:paraId="00776647" w14:textId="77777777" w:rsidR="00783480" w:rsidRDefault="00264C54" w:rsidP="00783480">
      <w:pPr>
        <w:keepNext/>
        <w:shd w:val="clear" w:color="auto" w:fill="FFFFFF"/>
        <w:spacing w:before="120" w:after="0"/>
        <w:jc w:val="center"/>
      </w:pPr>
      <w:r>
        <w:rPr>
          <w:noProof/>
        </w:rPr>
        <w:drawing>
          <wp:inline distT="0" distB="0" distL="0" distR="0" wp14:anchorId="6AA60D09" wp14:editId="355608BB">
            <wp:extent cx="5005994" cy="6919415"/>
            <wp:effectExtent l="0" t="0" r="444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910" cy="69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D02C" w14:textId="3BB36989" w:rsidR="00D026E2" w:rsidRDefault="00783480" w:rsidP="00783480">
      <w:pPr>
        <w:pStyle w:val="Descripcin"/>
        <w:rPr>
          <w:rFonts w:ascii="Segoe UI" w:eastAsia="Times New Roman" w:hAnsi="Segoe UI" w:cs="Segoe UI"/>
          <w:sz w:val="21"/>
          <w:szCs w:val="21"/>
          <w:lang w:val="es-PE" w:eastAsia="es-PE"/>
        </w:rPr>
      </w:pPr>
      <w:bookmarkStart w:id="10" w:name="_Toc201871941"/>
      <w:r>
        <w:t xml:space="preserve">Codigo N° </w:t>
      </w:r>
      <w:fldSimple w:instr=" SEQ Codigo_N° \* ARABIC ">
        <w:r w:rsidR="000C404E">
          <w:rPr>
            <w:noProof/>
          </w:rPr>
          <w:t>2</w:t>
        </w:r>
        <w:bookmarkEnd w:id="10"/>
      </w:fldSimple>
    </w:p>
    <w:p w14:paraId="6258F93A" w14:textId="77777777" w:rsidR="00264C54" w:rsidRPr="00D026E2" w:rsidRDefault="00264C54" w:rsidP="00264C54">
      <w:pPr>
        <w:shd w:val="clear" w:color="auto" w:fill="FFFFFF"/>
        <w:spacing w:before="120" w:after="0"/>
        <w:jc w:val="center"/>
        <w:rPr>
          <w:rFonts w:ascii="Segoe UI" w:eastAsia="Times New Roman" w:hAnsi="Segoe UI" w:cs="Segoe UI"/>
          <w:sz w:val="21"/>
          <w:szCs w:val="21"/>
          <w:lang w:val="es-PE" w:eastAsia="es-PE"/>
        </w:rPr>
      </w:pPr>
    </w:p>
    <w:p w14:paraId="133288D7" w14:textId="0A5E0E73" w:rsidR="00D026E2" w:rsidRDefault="00D026E2" w:rsidP="00D026E2">
      <w:pPr>
        <w:shd w:val="clear" w:color="auto" w:fill="FFFFFF"/>
        <w:spacing w:before="120" w:after="0"/>
        <w:jc w:val="left"/>
        <w:rPr>
          <w:rFonts w:ascii="Segoe UI" w:eastAsia="Times New Roman" w:hAnsi="Segoe UI" w:cs="Segoe UI"/>
          <w:sz w:val="21"/>
          <w:szCs w:val="21"/>
          <w:lang w:val="es-PE" w:eastAsia="es-PE"/>
        </w:rPr>
      </w:pPr>
      <w:r w:rsidRPr="00D026E2">
        <w:rPr>
          <w:rFonts w:ascii="Segoe UI" w:eastAsia="Times New Roman" w:hAnsi="Segoe UI" w:cs="Segoe UI"/>
          <w:b/>
          <w:bCs/>
          <w:sz w:val="21"/>
          <w:szCs w:val="21"/>
          <w:lang w:val="es-PE" w:eastAsia="es-PE"/>
        </w:rPr>
        <w:t>Experiencia de Práctica N° 03: Manipulación de Iteradores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 Objetivo: Utilizar los iteradores para acceder y modificar elementos de los contenedores. Descripción: Crear un programa que permita ingresar una cadena de caracteres y almacenarla en un contenedor 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deque</w:t>
      </w:r>
      <w:r w:rsidRPr="00D026E2">
        <w:rPr>
          <w:rFonts w:ascii="Segoe UI" w:eastAsia="Times New Roman" w:hAnsi="Segoe UI" w:cs="Segoe UI"/>
          <w:sz w:val="21"/>
          <w:szCs w:val="21"/>
          <w:lang w:val="es-PE" w:eastAsia="es-PE"/>
        </w:rPr>
        <w:t>. Los estudiantes deben aprender a recorrer, modificar y eliminar elementos utilizando diferentes tipos de iteradores.</w:t>
      </w:r>
    </w:p>
    <w:p w14:paraId="6845F063" w14:textId="77777777" w:rsidR="00783480" w:rsidRDefault="00264C54" w:rsidP="00783480">
      <w:pPr>
        <w:keepNext/>
        <w:shd w:val="clear" w:color="auto" w:fill="FFFFFF"/>
        <w:spacing w:before="120" w:after="0"/>
        <w:jc w:val="center"/>
      </w:pPr>
      <w:r>
        <w:rPr>
          <w:noProof/>
        </w:rPr>
        <w:drawing>
          <wp:inline distT="0" distB="0" distL="0" distR="0" wp14:anchorId="6398BE14" wp14:editId="50718B76">
            <wp:extent cx="5240740" cy="7518147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00" cy="752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4F3F" w14:textId="2A85DA66" w:rsidR="00B0550F" w:rsidRPr="00783480" w:rsidRDefault="00783480" w:rsidP="00783480">
      <w:pPr>
        <w:pStyle w:val="Descripcin"/>
        <w:rPr>
          <w:rFonts w:ascii="Segoe UI" w:eastAsia="Times New Roman" w:hAnsi="Segoe UI" w:cs="Segoe UI"/>
          <w:sz w:val="21"/>
          <w:szCs w:val="21"/>
          <w:lang w:val="es-PE" w:eastAsia="es-PE"/>
        </w:rPr>
      </w:pPr>
      <w:bookmarkStart w:id="11" w:name="_Toc201871942"/>
      <w:r>
        <w:t xml:space="preserve">Codigo N° </w:t>
      </w:r>
      <w:fldSimple w:instr=" SEQ Codigo_N° \* ARABIC ">
        <w:r w:rsidR="000C404E">
          <w:rPr>
            <w:noProof/>
          </w:rPr>
          <w:t>3</w:t>
        </w:r>
        <w:bookmarkEnd w:id="11"/>
      </w:fldSimple>
    </w:p>
    <w:p w14:paraId="7306595D" w14:textId="3AA4E9AC" w:rsidR="2FAEAAC2" w:rsidRDefault="00F602E0" w:rsidP="5561035A">
      <w:pPr>
        <w:pStyle w:val="Ttulo1"/>
        <w:rPr>
          <w:lang w:val="es-PE"/>
        </w:rPr>
      </w:pPr>
      <w:bookmarkStart w:id="12" w:name="_Toc175070087"/>
      <w:bookmarkStart w:id="13" w:name="_Toc201871787"/>
      <w:r>
        <w:rPr>
          <w:lang w:val="es-PE"/>
        </w:rPr>
        <w:t>EJERCICIOS</w:t>
      </w:r>
      <w:bookmarkEnd w:id="12"/>
      <w:bookmarkEnd w:id="13"/>
    </w:p>
    <w:p w14:paraId="4E5DF115" w14:textId="77777777" w:rsidR="00321B6C" w:rsidRPr="00321B6C" w:rsidRDefault="00321B6C" w:rsidP="00441AB0">
      <w:pPr>
        <w:spacing w:before="100" w:beforeAutospacing="1" w:after="100" w:afterAutospacing="1"/>
        <w:jc w:val="left"/>
        <w:outlineLvl w:val="2"/>
        <w:rPr>
          <w:rFonts w:eastAsia="Times New Roman"/>
          <w:b/>
          <w:bCs/>
          <w:sz w:val="27"/>
          <w:szCs w:val="27"/>
          <w:lang w:val="es-PE" w:eastAsia="es-PE"/>
        </w:rPr>
      </w:pPr>
      <w:r w:rsidRPr="00321B6C">
        <w:rPr>
          <w:rFonts w:eastAsia="Times New Roman"/>
          <w:b/>
          <w:bCs/>
          <w:sz w:val="27"/>
          <w:szCs w:val="27"/>
          <w:lang w:val="es-PE" w:eastAsia="es-PE"/>
        </w:rPr>
        <w:t>Problema: Gestión de Inventario</w:t>
      </w:r>
    </w:p>
    <w:p w14:paraId="04F67F5C" w14:textId="77777777" w:rsidR="00321B6C" w:rsidRP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Una empresa necesita gestionar su inventario de productos. Cada producto tiene un código único, una descripción y una cantidad disponible en stock.</w:t>
      </w:r>
      <w:r w:rsidRPr="00321B6C">
        <w:rPr>
          <w:rFonts w:eastAsia="Times New Roman"/>
          <w:szCs w:val="24"/>
          <w:lang w:val="es-PE" w:eastAsia="es-PE"/>
        </w:rPr>
        <w:br/>
        <w:t>El objetivo es desarrollar un programa que permita realizar las siguientes operaciones:</w:t>
      </w:r>
    </w:p>
    <w:p w14:paraId="7F809FE5" w14:textId="77777777" w:rsidR="00321B6C" w:rsidRPr="00321B6C" w:rsidRDefault="00321B6C" w:rsidP="00321B6C">
      <w:pPr>
        <w:numPr>
          <w:ilvl w:val="0"/>
          <w:numId w:val="34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a) Agregar un nuevo producto al inventario.</w:t>
      </w:r>
    </w:p>
    <w:p w14:paraId="04830C3B" w14:textId="77777777" w:rsidR="00321B6C" w:rsidRPr="00321B6C" w:rsidRDefault="00321B6C" w:rsidP="00321B6C">
      <w:pPr>
        <w:numPr>
          <w:ilvl w:val="0"/>
          <w:numId w:val="34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b) Actualizar la cantidad disponible de un producto existente.</w:t>
      </w:r>
    </w:p>
    <w:p w14:paraId="3278E69C" w14:textId="77777777" w:rsidR="00321B6C" w:rsidRPr="00321B6C" w:rsidRDefault="00321B6C" w:rsidP="00321B6C">
      <w:pPr>
        <w:numPr>
          <w:ilvl w:val="0"/>
          <w:numId w:val="34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c) Buscar un producto por su código.</w:t>
      </w:r>
    </w:p>
    <w:p w14:paraId="6333CAD5" w14:textId="77777777" w:rsidR="00321B6C" w:rsidRPr="00321B6C" w:rsidRDefault="00321B6C" w:rsidP="00321B6C">
      <w:pPr>
        <w:numPr>
          <w:ilvl w:val="0"/>
          <w:numId w:val="34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d) Mostrar la lista de productos ordenada alfabéticamente por su descripción.</w:t>
      </w:r>
    </w:p>
    <w:p w14:paraId="54F93740" w14:textId="2E27F1E0" w:rsid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Utiliza la STL para implementar la solución y proporciona una interfaz amigable para que los usuarios puedan interactuar con el programa.</w:t>
      </w:r>
    </w:p>
    <w:p w14:paraId="52DA17D4" w14:textId="77777777" w:rsidR="00783480" w:rsidRDefault="00264C54" w:rsidP="00783480">
      <w:pPr>
        <w:keepNext/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 wp14:anchorId="6C5E1656" wp14:editId="24CD5A32">
            <wp:extent cx="2538484" cy="5444902"/>
            <wp:effectExtent l="0" t="0" r="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919" cy="547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6F8F6" w14:textId="0E15DAB7" w:rsidR="00441AB0" w:rsidRPr="00321B6C" w:rsidRDefault="00783480" w:rsidP="00783480">
      <w:pPr>
        <w:pStyle w:val="Descripcin"/>
        <w:rPr>
          <w:rFonts w:eastAsia="Times New Roman"/>
          <w:szCs w:val="24"/>
          <w:lang w:val="es-PE" w:eastAsia="es-PE"/>
        </w:rPr>
      </w:pPr>
      <w:bookmarkStart w:id="14" w:name="_Toc201871943"/>
      <w:r>
        <w:t xml:space="preserve">Codigo N° </w:t>
      </w:r>
      <w:fldSimple w:instr=" SEQ Codigo_N° \* ARABIC ">
        <w:r w:rsidR="000C404E">
          <w:rPr>
            <w:noProof/>
          </w:rPr>
          <w:t>4</w:t>
        </w:r>
        <w:bookmarkEnd w:id="14"/>
      </w:fldSimple>
    </w:p>
    <w:p w14:paraId="090D3473" w14:textId="1015C4B4" w:rsidR="00321B6C" w:rsidRPr="00321B6C" w:rsidRDefault="00321B6C" w:rsidP="00441AB0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pict w14:anchorId="19EC2BD1">
          <v:rect id="_x0000_i1025" style="width:0;height:1.5pt" o:hralign="center" o:hrstd="t" o:hr="t" fillcolor="#a0a0a0" stroked="f"/>
        </w:pict>
      </w:r>
      <w:r w:rsidRPr="00321B6C">
        <w:rPr>
          <w:rFonts w:eastAsia="Times New Roman"/>
          <w:b/>
          <w:bCs/>
          <w:sz w:val="27"/>
          <w:szCs w:val="27"/>
          <w:lang w:val="es-PE" w:eastAsia="es-PE"/>
        </w:rPr>
        <w:t>2. Problema: Organización de Eventos</w:t>
      </w:r>
    </w:p>
    <w:p w14:paraId="5AA1CB29" w14:textId="77777777" w:rsidR="00321B6C" w:rsidRP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Un organizador de eventos necesita un sistema para gestionar la lista de asistentes a diferentes eventos. Cada evento tiene un nombre, una fecha y una lista de asistentes.</w:t>
      </w:r>
      <w:r w:rsidRPr="00321B6C">
        <w:rPr>
          <w:rFonts w:eastAsia="Times New Roman"/>
          <w:szCs w:val="24"/>
          <w:lang w:val="es-PE" w:eastAsia="es-PE"/>
        </w:rPr>
        <w:br/>
        <w:t>El objetivo es desarrollar un programa que permita realizar las siguientes operaciones:</w:t>
      </w:r>
    </w:p>
    <w:p w14:paraId="0BFBC441" w14:textId="77777777" w:rsidR="00321B6C" w:rsidRPr="00321B6C" w:rsidRDefault="00321B6C" w:rsidP="00321B6C">
      <w:pPr>
        <w:numPr>
          <w:ilvl w:val="0"/>
          <w:numId w:val="35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a) Agregar un nuevo evento a la lista.</w:t>
      </w:r>
    </w:p>
    <w:p w14:paraId="54A4BBB7" w14:textId="77777777" w:rsidR="00321B6C" w:rsidRPr="00321B6C" w:rsidRDefault="00321B6C" w:rsidP="00321B6C">
      <w:pPr>
        <w:numPr>
          <w:ilvl w:val="0"/>
          <w:numId w:val="35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b) Agregar asistentes a un evento específico.</w:t>
      </w:r>
    </w:p>
    <w:p w14:paraId="4EC24DF8" w14:textId="77777777" w:rsidR="00321B6C" w:rsidRPr="00321B6C" w:rsidRDefault="00321B6C" w:rsidP="00321B6C">
      <w:pPr>
        <w:numPr>
          <w:ilvl w:val="0"/>
          <w:numId w:val="35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c) Mostrar la lista de asistentes de un evento en orden alfabético.</w:t>
      </w:r>
    </w:p>
    <w:p w14:paraId="0F3611EA" w14:textId="77777777" w:rsidR="00321B6C" w:rsidRPr="00321B6C" w:rsidRDefault="00321B6C" w:rsidP="00321B6C">
      <w:pPr>
        <w:numPr>
          <w:ilvl w:val="0"/>
          <w:numId w:val="35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d) Buscar eventos por fecha.</w:t>
      </w:r>
    </w:p>
    <w:p w14:paraId="285A0A49" w14:textId="6EA22137" w:rsid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Utiliza la STL para implementar la solución y proporciona una interfaz intuitiva para que el organizador pueda gestionar los eventos y los asistentes de manera eficiente.</w:t>
      </w:r>
    </w:p>
    <w:p w14:paraId="2A5D0145" w14:textId="77777777" w:rsidR="00783480" w:rsidRDefault="00264C54" w:rsidP="00783480">
      <w:pPr>
        <w:keepNext/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 wp14:anchorId="681C298B" wp14:editId="22C2200D">
            <wp:extent cx="2283739" cy="5254388"/>
            <wp:effectExtent l="0" t="0" r="254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018" cy="525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2826" w14:textId="2C509F1E" w:rsidR="00264C54" w:rsidRDefault="00783480" w:rsidP="00783480">
      <w:pPr>
        <w:pStyle w:val="Descripcin"/>
        <w:rPr>
          <w:rFonts w:eastAsia="Times New Roman"/>
          <w:szCs w:val="24"/>
          <w:lang w:val="es-PE" w:eastAsia="es-PE"/>
        </w:rPr>
      </w:pPr>
      <w:bookmarkStart w:id="15" w:name="_Toc201871944"/>
      <w:r>
        <w:t xml:space="preserve">Codigo N° </w:t>
      </w:r>
      <w:fldSimple w:instr=" SEQ Codigo_N° \* ARABIC ">
        <w:r w:rsidR="000C404E">
          <w:rPr>
            <w:noProof/>
          </w:rPr>
          <w:t>5</w:t>
        </w:r>
        <w:bookmarkEnd w:id="15"/>
      </w:fldSimple>
    </w:p>
    <w:p w14:paraId="44EC8302" w14:textId="46549BDB" w:rsidR="00264C54" w:rsidRDefault="00264C54" w:rsidP="00264C54">
      <w:pPr>
        <w:spacing w:before="100" w:beforeAutospacing="1" w:after="100" w:afterAutospacing="1"/>
        <w:jc w:val="center"/>
        <w:rPr>
          <w:rFonts w:eastAsia="Times New Roman"/>
          <w:szCs w:val="24"/>
          <w:lang w:val="es-PE" w:eastAsia="es-PE"/>
        </w:rPr>
      </w:pPr>
    </w:p>
    <w:p w14:paraId="5C42AEF4" w14:textId="77777777" w:rsidR="00783480" w:rsidRDefault="00783480" w:rsidP="00783480">
      <w:pPr>
        <w:keepNext/>
        <w:spacing w:before="100" w:beforeAutospacing="1" w:after="100" w:afterAutospacing="1"/>
        <w:jc w:val="center"/>
      </w:pPr>
      <w:r>
        <w:rPr>
          <w:noProof/>
        </w:rPr>
        <w:drawing>
          <wp:inline distT="0" distB="0" distL="0" distR="0" wp14:anchorId="4B32AD6F" wp14:editId="011465A5">
            <wp:extent cx="6030595" cy="7823200"/>
            <wp:effectExtent l="0" t="0" r="8255" b="63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EE5" w14:textId="6F020EC5" w:rsidR="00264C54" w:rsidRDefault="00783480" w:rsidP="00783480">
      <w:pPr>
        <w:pStyle w:val="Descripcin"/>
        <w:rPr>
          <w:rFonts w:eastAsia="Times New Roman"/>
          <w:szCs w:val="24"/>
          <w:lang w:val="es-PE" w:eastAsia="es-PE"/>
        </w:rPr>
      </w:pPr>
      <w:bookmarkStart w:id="16" w:name="_Toc201871945"/>
      <w:r>
        <w:t xml:space="preserve">Codigo N° </w:t>
      </w:r>
      <w:fldSimple w:instr=" SEQ Codigo_N° \* ARABIC ">
        <w:r w:rsidR="000C404E">
          <w:rPr>
            <w:noProof/>
          </w:rPr>
          <w:t>6</w:t>
        </w:r>
        <w:bookmarkEnd w:id="16"/>
      </w:fldSimple>
    </w:p>
    <w:p w14:paraId="46279B2F" w14:textId="787943E7" w:rsidR="00783480" w:rsidRDefault="00783480" w:rsidP="00264C54">
      <w:pPr>
        <w:spacing w:before="100" w:beforeAutospacing="1" w:after="100" w:afterAutospacing="1"/>
        <w:jc w:val="center"/>
        <w:rPr>
          <w:rFonts w:eastAsia="Times New Roman"/>
          <w:szCs w:val="24"/>
          <w:lang w:val="es-PE" w:eastAsia="es-PE"/>
        </w:rPr>
      </w:pPr>
    </w:p>
    <w:p w14:paraId="5F2EF019" w14:textId="77777777" w:rsidR="00783480" w:rsidRPr="00321B6C" w:rsidRDefault="00783480" w:rsidP="00264C54">
      <w:pPr>
        <w:spacing w:before="100" w:beforeAutospacing="1" w:after="100" w:afterAutospacing="1"/>
        <w:jc w:val="center"/>
        <w:rPr>
          <w:rFonts w:eastAsia="Times New Roman"/>
          <w:szCs w:val="24"/>
          <w:lang w:val="es-PE" w:eastAsia="es-PE"/>
        </w:rPr>
      </w:pPr>
    </w:p>
    <w:p w14:paraId="214968EA" w14:textId="77777777" w:rsidR="00321B6C" w:rsidRPr="00321B6C" w:rsidRDefault="00321B6C" w:rsidP="00321B6C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pict w14:anchorId="1459A6BA">
          <v:rect id="_x0000_i1026" style="width:0;height:1.5pt" o:hralign="center" o:hrstd="t" o:hr="t" fillcolor="#a0a0a0" stroked="f"/>
        </w:pict>
      </w:r>
    </w:p>
    <w:p w14:paraId="184A9D0C" w14:textId="77777777" w:rsidR="00321B6C" w:rsidRPr="00321B6C" w:rsidRDefault="00321B6C" w:rsidP="00321B6C">
      <w:pPr>
        <w:numPr>
          <w:ilvl w:val="0"/>
          <w:numId w:val="16"/>
        </w:numPr>
        <w:tabs>
          <w:tab w:val="clear" w:pos="720"/>
        </w:tabs>
        <w:spacing w:before="100" w:beforeAutospacing="1" w:after="100" w:afterAutospacing="1"/>
        <w:ind w:left="0" w:firstLine="0"/>
        <w:jc w:val="left"/>
        <w:outlineLvl w:val="2"/>
        <w:rPr>
          <w:rFonts w:eastAsia="Times New Roman"/>
          <w:b/>
          <w:bCs/>
          <w:sz w:val="27"/>
          <w:szCs w:val="27"/>
          <w:lang w:val="es-PE" w:eastAsia="es-PE"/>
        </w:rPr>
      </w:pPr>
      <w:r w:rsidRPr="00321B6C">
        <w:rPr>
          <w:rFonts w:eastAsia="Times New Roman"/>
          <w:b/>
          <w:bCs/>
          <w:sz w:val="27"/>
          <w:szCs w:val="27"/>
          <w:lang w:val="es-PE" w:eastAsia="es-PE"/>
        </w:rPr>
        <w:t>3. Problema: Registro de Contactos</w:t>
      </w:r>
    </w:p>
    <w:p w14:paraId="01778624" w14:textId="77777777" w:rsidR="00321B6C" w:rsidRP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Una agenda de contactos requiere un programa que permita almacenar y gestionar los datos de contactos de una persona. Cada contacto tiene un nombre, número de teléfono y dirección de correo electrónico.</w:t>
      </w:r>
      <w:r w:rsidRPr="00321B6C">
        <w:rPr>
          <w:rFonts w:eastAsia="Times New Roman"/>
          <w:szCs w:val="24"/>
          <w:lang w:val="es-PE" w:eastAsia="es-PE"/>
        </w:rPr>
        <w:br/>
        <w:t>El objetivo es desarrollar un programa que permita realizar las siguientes operaciones:</w:t>
      </w:r>
    </w:p>
    <w:p w14:paraId="6161D011" w14:textId="77777777" w:rsidR="00321B6C" w:rsidRPr="00321B6C" w:rsidRDefault="00321B6C" w:rsidP="00321B6C">
      <w:pPr>
        <w:numPr>
          <w:ilvl w:val="0"/>
          <w:numId w:val="36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a) Agregar un nuevo contacto a la agenda.</w:t>
      </w:r>
    </w:p>
    <w:p w14:paraId="007816D7" w14:textId="77777777" w:rsidR="00321B6C" w:rsidRPr="00321B6C" w:rsidRDefault="00321B6C" w:rsidP="00321B6C">
      <w:pPr>
        <w:numPr>
          <w:ilvl w:val="0"/>
          <w:numId w:val="36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b) Buscar un contacto por su nombre.</w:t>
      </w:r>
    </w:p>
    <w:p w14:paraId="1A10DBF2" w14:textId="77777777" w:rsidR="00321B6C" w:rsidRPr="00321B6C" w:rsidRDefault="00321B6C" w:rsidP="00321B6C">
      <w:pPr>
        <w:numPr>
          <w:ilvl w:val="0"/>
          <w:numId w:val="36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c) Actualizar la información de un contacto existente.</w:t>
      </w:r>
    </w:p>
    <w:p w14:paraId="13D2A258" w14:textId="77777777" w:rsidR="00321B6C" w:rsidRPr="00321B6C" w:rsidRDefault="00321B6C" w:rsidP="00321B6C">
      <w:pPr>
        <w:numPr>
          <w:ilvl w:val="0"/>
          <w:numId w:val="36"/>
        </w:num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d) Mostrar la lista de contactos ordenada alfabéticamente.</w:t>
      </w:r>
    </w:p>
    <w:p w14:paraId="12AAB744" w14:textId="77777777" w:rsidR="00321B6C" w:rsidRPr="00321B6C" w:rsidRDefault="00321B6C" w:rsidP="00321B6C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321B6C">
        <w:rPr>
          <w:rFonts w:eastAsia="Times New Roman"/>
          <w:szCs w:val="24"/>
          <w:lang w:val="es-PE" w:eastAsia="es-PE"/>
        </w:rPr>
        <w:t>Utiliza la STL para implementar la solución y proporciona una interfaz sencilla para que los usuarios puedan administrar eficazmente su lista de contactos.</w:t>
      </w:r>
    </w:p>
    <w:p w14:paraId="5296CAEC" w14:textId="77777777" w:rsidR="00783480" w:rsidRDefault="00783480" w:rsidP="00783480">
      <w:pPr>
        <w:keepNext/>
        <w:jc w:val="center"/>
      </w:pPr>
      <w:r>
        <w:rPr>
          <w:noProof/>
        </w:rPr>
        <w:drawing>
          <wp:inline distT="0" distB="0" distL="0" distR="0" wp14:anchorId="707096FA" wp14:editId="794DA350">
            <wp:extent cx="3019327" cy="4940489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394" cy="49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FEC8" w14:textId="3567CBE8" w:rsidR="0029722E" w:rsidRDefault="00783480" w:rsidP="00783480">
      <w:pPr>
        <w:pStyle w:val="Descripcin"/>
        <w:rPr>
          <w:lang w:val="es-PE"/>
        </w:rPr>
      </w:pPr>
      <w:bookmarkStart w:id="17" w:name="_Toc201871946"/>
      <w:r>
        <w:t xml:space="preserve">Codigo N° </w:t>
      </w:r>
      <w:fldSimple w:instr=" SEQ Codigo_N° \* ARABIC ">
        <w:r w:rsidR="000C404E">
          <w:rPr>
            <w:noProof/>
          </w:rPr>
          <w:t>7</w:t>
        </w:r>
        <w:bookmarkEnd w:id="17"/>
      </w:fldSimple>
    </w:p>
    <w:p w14:paraId="51812F01" w14:textId="63F5123A" w:rsidR="00783480" w:rsidRDefault="00783480" w:rsidP="00783480">
      <w:pPr>
        <w:jc w:val="center"/>
        <w:rPr>
          <w:lang w:val="es-PE"/>
        </w:rPr>
      </w:pPr>
    </w:p>
    <w:p w14:paraId="4BC9253E" w14:textId="6077F86D" w:rsidR="00783480" w:rsidRDefault="00783480" w:rsidP="00783480">
      <w:pPr>
        <w:jc w:val="center"/>
        <w:rPr>
          <w:lang w:val="es-PE"/>
        </w:rPr>
      </w:pPr>
    </w:p>
    <w:p w14:paraId="49138662" w14:textId="77777777" w:rsidR="00783480" w:rsidRDefault="00783480" w:rsidP="00783480">
      <w:pPr>
        <w:keepNext/>
        <w:jc w:val="center"/>
      </w:pPr>
      <w:r>
        <w:rPr>
          <w:noProof/>
        </w:rPr>
        <w:drawing>
          <wp:inline distT="0" distB="0" distL="0" distR="0" wp14:anchorId="7DB85908" wp14:editId="35DBD222">
            <wp:extent cx="3996220" cy="6662940"/>
            <wp:effectExtent l="0" t="0" r="4445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455" cy="6668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2663B" w14:textId="18E69569" w:rsidR="00783480" w:rsidRDefault="00783480" w:rsidP="00783480">
      <w:pPr>
        <w:pStyle w:val="Descripcin"/>
        <w:rPr>
          <w:lang w:val="es-PE"/>
        </w:rPr>
      </w:pPr>
      <w:bookmarkStart w:id="18" w:name="_Toc201871947"/>
      <w:r>
        <w:t xml:space="preserve">Codigo N° </w:t>
      </w:r>
      <w:fldSimple w:instr=" SEQ Codigo_N° \* ARABIC ">
        <w:r w:rsidR="000C404E">
          <w:rPr>
            <w:noProof/>
          </w:rPr>
          <w:t>8</w:t>
        </w:r>
        <w:bookmarkEnd w:id="18"/>
      </w:fldSimple>
    </w:p>
    <w:p w14:paraId="3AD5AD5F" w14:textId="77777777" w:rsidR="000E5C9A" w:rsidRPr="00884A57" w:rsidRDefault="000E5C9A" w:rsidP="00884A57">
      <w:pPr>
        <w:tabs>
          <w:tab w:val="left" w:pos="709"/>
        </w:tabs>
        <w:spacing w:line="276" w:lineRule="auto"/>
        <w:rPr>
          <w:szCs w:val="24"/>
          <w:lang w:val="es-PE"/>
        </w:rPr>
      </w:pPr>
      <w:bookmarkStart w:id="19" w:name="_Toc345363973"/>
    </w:p>
    <w:p w14:paraId="153C0846" w14:textId="77777777" w:rsidR="00B022E5" w:rsidRDefault="00B022E5" w:rsidP="00B022E5">
      <w:pPr>
        <w:pStyle w:val="Ttulo1"/>
        <w:rPr>
          <w:lang w:val="es-PE"/>
        </w:rPr>
      </w:pPr>
      <w:bookmarkStart w:id="20" w:name="_Toc201871788"/>
      <w:r>
        <w:rPr>
          <w:lang w:val="es-PE"/>
        </w:rPr>
        <w:t>CUESTIONARIO</w:t>
      </w:r>
      <w:bookmarkEnd w:id="20"/>
      <w:r>
        <w:rPr>
          <w:lang w:val="es-PE"/>
        </w:rPr>
        <w:t xml:space="preserve"> </w:t>
      </w:r>
    </w:p>
    <w:bookmarkEnd w:id="19"/>
    <w:p w14:paraId="6A1251BA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1. ¿Qué significa STL en C++?</w:t>
      </w:r>
      <w:r w:rsidRPr="00D026E2">
        <w:rPr>
          <w:rFonts w:eastAsia="Times New Roman"/>
          <w:szCs w:val="24"/>
          <w:lang w:val="es-PE" w:eastAsia="es-PE"/>
        </w:rPr>
        <w:br/>
        <w:t xml:space="preserve">STL significa </w:t>
      </w:r>
      <w:r w:rsidRPr="00D026E2">
        <w:rPr>
          <w:rFonts w:eastAsia="Times New Roman"/>
          <w:i/>
          <w:iCs/>
          <w:szCs w:val="24"/>
          <w:lang w:val="es-PE" w:eastAsia="es-PE"/>
        </w:rPr>
        <w:t>Standard Template Library</w:t>
      </w:r>
      <w:r w:rsidRPr="00D026E2">
        <w:rPr>
          <w:rFonts w:eastAsia="Times New Roman"/>
          <w:szCs w:val="24"/>
          <w:lang w:val="es-PE" w:eastAsia="es-PE"/>
        </w:rPr>
        <w:t>, una biblioteca de plantillas que proporciona estructuras de datos y algoritmos genéricos.</w:t>
      </w:r>
    </w:p>
    <w:p w14:paraId="5BD6444E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2. ¿Cuáles son los componentes principales de la STL?</w:t>
      </w:r>
      <w:r w:rsidRPr="00D026E2">
        <w:rPr>
          <w:rFonts w:eastAsia="Times New Roman"/>
          <w:szCs w:val="24"/>
          <w:lang w:val="es-PE" w:eastAsia="es-PE"/>
        </w:rPr>
        <w:br/>
        <w:t>Los principales componentes son: contenedores, algoritmos e iteradores.</w:t>
      </w:r>
    </w:p>
    <w:p w14:paraId="46074837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3. ¿Cuál es la utilidad de los contenedores en la STL?</w:t>
      </w:r>
      <w:r w:rsidRPr="00D026E2">
        <w:rPr>
          <w:rFonts w:eastAsia="Times New Roman"/>
          <w:szCs w:val="24"/>
          <w:lang w:val="es-PE" w:eastAsia="es-PE"/>
        </w:rPr>
        <w:br/>
        <w:t>Permiten almacenar y gestionar colecciones de datos de manera eficiente y flexible.</w:t>
      </w:r>
    </w:p>
    <w:p w14:paraId="206A44B1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4. ¿Qué tipo de contenedor de la STL se utiliza cuando se necesita una colección ordenada de elementos únicos?</w:t>
      </w:r>
      <w:r w:rsidRPr="00D026E2">
        <w:rPr>
          <w:rFonts w:eastAsia="Times New Roman"/>
          <w:szCs w:val="24"/>
          <w:lang w:val="es-PE" w:eastAsia="es-PE"/>
        </w:rPr>
        <w:br/>
        <w:t xml:space="preserve">El contenedor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set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27DA048E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5. Menciona tres ejemplos de contenedores asociativos de la STL.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set</w:t>
      </w:r>
      <w:r w:rsidRPr="00D026E2">
        <w:rPr>
          <w:rFonts w:eastAsia="Times New Roman"/>
          <w:szCs w:val="24"/>
          <w:lang w:val="es-PE" w:eastAsia="es-PE"/>
        </w:rPr>
        <w:t xml:space="preserve">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map</w:t>
      </w:r>
      <w:r w:rsidRPr="00D026E2">
        <w:rPr>
          <w:rFonts w:eastAsia="Times New Roman"/>
          <w:szCs w:val="24"/>
          <w:lang w:val="es-PE" w:eastAsia="es-PE"/>
        </w:rPr>
        <w:t xml:space="preserve"> y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unordered_map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71ED95A6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6. ¿Cuál es la diferencia entre los contenedores vector y list en la STL?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vector</w:t>
      </w:r>
      <w:r w:rsidRPr="00D026E2">
        <w:rPr>
          <w:rFonts w:eastAsia="Times New Roman"/>
          <w:szCs w:val="24"/>
          <w:lang w:val="es-PE" w:eastAsia="es-PE"/>
        </w:rPr>
        <w:t xml:space="preserve"> almacena elementos en un arreglo dinámico contiguo y permite acceso rápido por índice, mientras que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list</w:t>
      </w:r>
      <w:r w:rsidRPr="00D026E2">
        <w:rPr>
          <w:rFonts w:eastAsia="Times New Roman"/>
          <w:szCs w:val="24"/>
          <w:lang w:val="es-PE" w:eastAsia="es-PE"/>
        </w:rPr>
        <w:t xml:space="preserve"> es una lista doblemente enlazada, más eficiente para inserciones/borrados en cualquier posición.</w:t>
      </w:r>
    </w:p>
    <w:p w14:paraId="4292E7E2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7. ¿Qué es un iterador en la STL?</w:t>
      </w:r>
      <w:r w:rsidRPr="00D026E2">
        <w:rPr>
          <w:rFonts w:eastAsia="Times New Roman"/>
          <w:szCs w:val="24"/>
          <w:lang w:val="es-PE" w:eastAsia="es-PE"/>
        </w:rPr>
        <w:br/>
        <w:t>Es un objeto que permite recorrer los elementos de un contenedor de forma similar a un puntero.</w:t>
      </w:r>
    </w:p>
    <w:p w14:paraId="18D69635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8. ¿Cuál es la función de los algoritmos en la STL?</w:t>
      </w:r>
      <w:r w:rsidRPr="00D026E2">
        <w:rPr>
          <w:rFonts w:eastAsia="Times New Roman"/>
          <w:szCs w:val="24"/>
          <w:lang w:val="es-PE" w:eastAsia="es-PE"/>
        </w:rPr>
        <w:br/>
        <w:t>Realizar operaciones sobre rangos de datos como búsqueda, ordenamiento, conteo, copia, etc.</w:t>
      </w:r>
    </w:p>
    <w:p w14:paraId="7B4D1F34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9. Menciona tres ejemplos de algoritmos disponibles en la STL.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sort</w:t>
      </w:r>
      <w:r w:rsidRPr="00D026E2">
        <w:rPr>
          <w:rFonts w:eastAsia="Times New Roman"/>
          <w:szCs w:val="24"/>
          <w:lang w:val="es-PE" w:eastAsia="es-PE"/>
        </w:rPr>
        <w:t xml:space="preserve">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find</w:t>
      </w:r>
      <w:r w:rsidRPr="00D026E2">
        <w:rPr>
          <w:rFonts w:eastAsia="Times New Roman"/>
          <w:szCs w:val="24"/>
          <w:lang w:val="es-PE" w:eastAsia="es-PE"/>
        </w:rPr>
        <w:t xml:space="preserve">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count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58B317AF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10. ¿Cuál es la ventaja de utilizar los algoritmos de la STL en lugar de implementarlos manualmente?</w:t>
      </w:r>
      <w:r w:rsidRPr="00D026E2">
        <w:rPr>
          <w:rFonts w:eastAsia="Times New Roman"/>
          <w:szCs w:val="24"/>
          <w:lang w:val="es-PE" w:eastAsia="es-PE"/>
        </w:rPr>
        <w:br/>
        <w:t>Mayor eficiencia, menor posibilidad de errores y ahorro de tiempo en la programación.</w:t>
      </w:r>
    </w:p>
    <w:p w14:paraId="69A06FE9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11. ¿Qué es un iterador de inserción en la STL y cómo se utiliza?</w:t>
      </w:r>
      <w:r w:rsidRPr="00D026E2">
        <w:rPr>
          <w:rFonts w:eastAsia="Times New Roman"/>
          <w:szCs w:val="24"/>
          <w:lang w:val="es-PE" w:eastAsia="es-PE"/>
        </w:rPr>
        <w:br/>
        <w:t xml:space="preserve">Es un iterador especial que permite insertar elementos en un contenedor durante operaciones como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copy</w:t>
      </w:r>
      <w:r w:rsidRPr="00D026E2">
        <w:rPr>
          <w:rFonts w:eastAsia="Times New Roman"/>
          <w:szCs w:val="24"/>
          <w:lang w:val="es-PE" w:eastAsia="es-PE"/>
        </w:rPr>
        <w:t xml:space="preserve">. Ej.: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back_inserter(vec)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4AF22798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12. ¿Cuál es la diferencia entre un iterador constante y un iterador normal en la STL?</w:t>
      </w:r>
      <w:r w:rsidRPr="00D026E2">
        <w:rPr>
          <w:rFonts w:eastAsia="Times New Roman"/>
          <w:szCs w:val="24"/>
          <w:lang w:val="es-PE" w:eastAsia="es-PE"/>
        </w:rPr>
        <w:br/>
        <w:t>El iterador constante (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const_iterator</w:t>
      </w:r>
      <w:r w:rsidRPr="00D026E2">
        <w:rPr>
          <w:rFonts w:eastAsia="Times New Roman"/>
          <w:szCs w:val="24"/>
          <w:lang w:val="es-PE" w:eastAsia="es-PE"/>
        </w:rPr>
        <w:t>) no permite modificar el valor apuntado; el normal (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iterator</w:t>
      </w:r>
      <w:r w:rsidRPr="00D026E2">
        <w:rPr>
          <w:rFonts w:eastAsia="Times New Roman"/>
          <w:szCs w:val="24"/>
          <w:lang w:val="es-PE" w:eastAsia="es-PE"/>
        </w:rPr>
        <w:t>) sí.</w:t>
      </w:r>
    </w:p>
    <w:p w14:paraId="46E5C5EA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13. ¿Qué contenedor de la STL se utiliza para almacenar elementos en pares clave-valor?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map</w:t>
      </w:r>
      <w:r w:rsidRPr="00D026E2">
        <w:rPr>
          <w:rFonts w:eastAsia="Times New Roman"/>
          <w:szCs w:val="24"/>
          <w:lang w:val="es-PE" w:eastAsia="es-PE"/>
        </w:rPr>
        <w:t xml:space="preserve"> o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unordered_map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77E677B9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14. Menciona tres ejemplos de algoritmos numéricos disponibles en la STL.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accumulate</w:t>
      </w:r>
      <w:r w:rsidRPr="00D026E2">
        <w:rPr>
          <w:rFonts w:eastAsia="Times New Roman"/>
          <w:szCs w:val="24"/>
          <w:lang w:val="es-PE" w:eastAsia="es-PE"/>
        </w:rPr>
        <w:t xml:space="preserve">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adjacent_difference</w:t>
      </w:r>
      <w:r w:rsidRPr="00D026E2">
        <w:rPr>
          <w:rFonts w:eastAsia="Times New Roman"/>
          <w:szCs w:val="24"/>
          <w:lang w:val="es-PE" w:eastAsia="es-PE"/>
        </w:rPr>
        <w:t xml:space="preserve">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partial_sum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5F8BEC9D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15. ¿Cuál es la utilidad de los iteradores de flujo en la STL?</w:t>
      </w:r>
      <w:r w:rsidRPr="00D026E2">
        <w:rPr>
          <w:rFonts w:eastAsia="Times New Roman"/>
          <w:szCs w:val="24"/>
          <w:lang w:val="es-PE" w:eastAsia="es-PE"/>
        </w:rPr>
        <w:br/>
        <w:t>Permiten leer y escribir datos directamente en flujos de entrada/salida como archivos o consola.</w:t>
      </w:r>
    </w:p>
    <w:p w14:paraId="16013F58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16. ¿Cuál es la función del adaptador de iterador reverse_iterator en la STL?</w:t>
      </w:r>
      <w:r w:rsidRPr="00D026E2">
        <w:rPr>
          <w:rFonts w:eastAsia="Times New Roman"/>
          <w:szCs w:val="24"/>
          <w:lang w:val="es-PE" w:eastAsia="es-PE"/>
        </w:rPr>
        <w:br/>
        <w:t>Permite recorrer un contenedor en sentido inverso.</w:t>
      </w:r>
    </w:p>
    <w:p w14:paraId="48E7D38F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17. ¿Qué contenedor de la STL se utiliza para almacenar elementos en orden de inserción, búsquedas y duplicados de forma rápida?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multiset</w:t>
      </w:r>
      <w:r w:rsidRPr="00D026E2">
        <w:rPr>
          <w:rFonts w:eastAsia="Times New Roman"/>
          <w:szCs w:val="24"/>
          <w:lang w:val="es-PE" w:eastAsia="es-PE"/>
        </w:rPr>
        <w:t xml:space="preserve"> o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unordered_multiset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00ABDE75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18. ¿Cuál es la diferencia entre el contenedor set y el contenedor map en la STL?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set</w:t>
      </w:r>
      <w:r w:rsidRPr="00D026E2">
        <w:rPr>
          <w:rFonts w:eastAsia="Times New Roman"/>
          <w:szCs w:val="24"/>
          <w:lang w:val="es-PE" w:eastAsia="es-PE"/>
        </w:rPr>
        <w:t xml:space="preserve"> almacena solo claves únicas, mientras que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map</w:t>
      </w:r>
      <w:r w:rsidRPr="00D026E2">
        <w:rPr>
          <w:rFonts w:eastAsia="Times New Roman"/>
          <w:szCs w:val="24"/>
          <w:lang w:val="es-PE" w:eastAsia="es-PE"/>
        </w:rPr>
        <w:t xml:space="preserve"> almacena pares clave-valor con claves únicas.</w:t>
      </w:r>
    </w:p>
    <w:p w14:paraId="5C81E93F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19. ¿Qué es el contenedor queue en la STL y cuándo se utiliza?</w:t>
      </w:r>
      <w:r w:rsidRPr="00D026E2">
        <w:rPr>
          <w:rFonts w:eastAsia="Times New Roman"/>
          <w:szCs w:val="24"/>
          <w:lang w:val="es-PE" w:eastAsia="es-PE"/>
        </w:rPr>
        <w:br/>
        <w:t>Es una estructura FIFO (primero en entrar, primero en salir), útil para gestionar tareas en orden.</w:t>
      </w:r>
    </w:p>
    <w:p w14:paraId="7EDDFF4F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20. ¿Cuál es la función del contenedor queue en la STL y cómo se implementa?</w:t>
      </w:r>
      <w:r w:rsidRPr="00D026E2">
        <w:rPr>
          <w:rFonts w:eastAsia="Times New Roman"/>
          <w:szCs w:val="24"/>
          <w:lang w:val="es-PE" w:eastAsia="es-PE"/>
        </w:rPr>
        <w:br/>
        <w:t xml:space="preserve">Sirve para manejar datos en orden FIFO y se implementa con </w:t>
      </w:r>
      <w:proofErr w:type="gramStart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std::</w:t>
      </w:r>
      <w:proofErr w:type="gramEnd"/>
      <w:r w:rsidRPr="00D026E2">
        <w:rPr>
          <w:rFonts w:ascii="Courier New" w:eastAsia="Times New Roman" w:hAnsi="Courier New" w:cs="Courier New"/>
          <w:sz w:val="20"/>
          <w:lang w:val="es-PE" w:eastAsia="es-PE"/>
        </w:rPr>
        <w:t>queue&lt;T&gt;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259874CF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21. ¿Cuál es la función del contenedor list en la STL y cómo se utiliza?</w:t>
      </w:r>
      <w:r w:rsidRPr="00D026E2">
        <w:rPr>
          <w:rFonts w:eastAsia="Times New Roman"/>
          <w:szCs w:val="24"/>
          <w:lang w:val="es-PE" w:eastAsia="es-PE"/>
        </w:rPr>
        <w:br/>
        <w:t xml:space="preserve">Permite inserciones/borrados eficientes en cualquier parte de la lista. Se usa como </w:t>
      </w:r>
      <w:proofErr w:type="gramStart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std::</w:t>
      </w:r>
      <w:proofErr w:type="gramEnd"/>
      <w:r w:rsidRPr="00D026E2">
        <w:rPr>
          <w:rFonts w:ascii="Courier New" w:eastAsia="Times New Roman" w:hAnsi="Courier New" w:cs="Courier New"/>
          <w:sz w:val="20"/>
          <w:lang w:val="es-PE" w:eastAsia="es-PE"/>
        </w:rPr>
        <w:t>list&lt;T&gt;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64C5ED75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22. ¿Qué es la función lambda en la STL y cuál es su utilidad?</w:t>
      </w:r>
      <w:r w:rsidRPr="00D026E2">
        <w:rPr>
          <w:rFonts w:eastAsia="Times New Roman"/>
          <w:szCs w:val="24"/>
          <w:lang w:val="es-PE" w:eastAsia="es-PE"/>
        </w:rPr>
        <w:br/>
        <w:t>Es una función anónima usada comúnmente para pasar funciones a algoritmos de STL.</w:t>
      </w:r>
    </w:p>
    <w:p w14:paraId="18338D8E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23. ¿Cuál es la diferencia entre vector y stack en la STL y cómo se implementa?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vector</w:t>
      </w:r>
      <w:r w:rsidRPr="00D026E2">
        <w:rPr>
          <w:rFonts w:eastAsia="Times New Roman"/>
          <w:szCs w:val="24"/>
          <w:lang w:val="es-PE" w:eastAsia="es-PE"/>
        </w:rPr>
        <w:t xml:space="preserve"> es un arreglo dinámico,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stack</w:t>
      </w:r>
      <w:r w:rsidRPr="00D026E2">
        <w:rPr>
          <w:rFonts w:eastAsia="Times New Roman"/>
          <w:szCs w:val="24"/>
          <w:lang w:val="es-PE" w:eastAsia="es-PE"/>
        </w:rPr>
        <w:t xml:space="preserve"> es LIFO (último en entrar, primero en salir). </w:t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stack</w:t>
      </w:r>
      <w:r w:rsidRPr="00D026E2">
        <w:rPr>
          <w:rFonts w:eastAsia="Times New Roman"/>
          <w:szCs w:val="24"/>
          <w:lang w:val="es-PE" w:eastAsia="es-PE"/>
        </w:rPr>
        <w:t xml:space="preserve"> se implementa como </w:t>
      </w:r>
      <w:proofErr w:type="gramStart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std::</w:t>
      </w:r>
      <w:proofErr w:type="gramEnd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stack&lt;T&gt;</w:t>
      </w:r>
      <w:r w:rsidRPr="00D026E2">
        <w:rPr>
          <w:rFonts w:eastAsia="Times New Roman"/>
          <w:szCs w:val="24"/>
          <w:lang w:val="es-PE" w:eastAsia="es-PE"/>
        </w:rPr>
        <w:t>.</w:t>
      </w:r>
    </w:p>
    <w:p w14:paraId="0CCA3138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24. ¿Qué es un iterador con valor y cómo se utiliza en la STL?</w:t>
      </w:r>
      <w:r w:rsidRPr="00D026E2">
        <w:rPr>
          <w:rFonts w:eastAsia="Times New Roman"/>
          <w:szCs w:val="24"/>
          <w:lang w:val="es-PE" w:eastAsia="es-PE"/>
        </w:rPr>
        <w:br/>
        <w:t>No es un término estándar en STL. Probablemente se refiere a un iterador que permite acceso y modificación del valor.</w:t>
      </w:r>
    </w:p>
    <w:p w14:paraId="43CEE066" w14:textId="77777777" w:rsidR="00D026E2" w:rsidRPr="00D026E2" w:rsidRDefault="00D026E2" w:rsidP="00D026E2">
      <w:pPr>
        <w:spacing w:before="100" w:beforeAutospacing="1" w:after="100" w:afterAutospacing="1"/>
        <w:jc w:val="left"/>
        <w:rPr>
          <w:rFonts w:eastAsia="Times New Roman"/>
          <w:szCs w:val="24"/>
          <w:lang w:val="es-PE" w:eastAsia="es-PE"/>
        </w:rPr>
      </w:pPr>
      <w:r w:rsidRPr="00D026E2">
        <w:rPr>
          <w:rFonts w:eastAsia="Times New Roman"/>
          <w:b/>
          <w:bCs/>
          <w:szCs w:val="24"/>
          <w:lang w:val="es-PE" w:eastAsia="es-PE"/>
        </w:rPr>
        <w:t>25. ¿Cuál es el algoritmo sort de la STL y cómo se utiliza?</w:t>
      </w:r>
      <w:r w:rsidRPr="00D026E2">
        <w:rPr>
          <w:rFonts w:eastAsia="Times New Roman"/>
          <w:szCs w:val="24"/>
          <w:lang w:val="es-PE" w:eastAsia="es-PE"/>
        </w:rPr>
        <w:br/>
      </w:r>
      <w:r w:rsidRPr="00D026E2">
        <w:rPr>
          <w:rFonts w:ascii="Courier New" w:eastAsia="Times New Roman" w:hAnsi="Courier New" w:cs="Courier New"/>
          <w:sz w:val="20"/>
          <w:lang w:val="es-PE" w:eastAsia="es-PE"/>
        </w:rPr>
        <w:t>sort</w:t>
      </w:r>
      <w:r w:rsidRPr="00D026E2">
        <w:rPr>
          <w:rFonts w:eastAsia="Times New Roman"/>
          <w:szCs w:val="24"/>
          <w:lang w:val="es-PE" w:eastAsia="es-PE"/>
        </w:rPr>
        <w:t xml:space="preserve"> ordena un rango de elementos. Ej.: </w:t>
      </w:r>
      <w:proofErr w:type="gramStart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std::</w:t>
      </w:r>
      <w:proofErr w:type="gramEnd"/>
      <w:r w:rsidRPr="00D026E2">
        <w:rPr>
          <w:rFonts w:ascii="Courier New" w:eastAsia="Times New Roman" w:hAnsi="Courier New" w:cs="Courier New"/>
          <w:sz w:val="20"/>
          <w:lang w:val="es-PE" w:eastAsia="es-PE"/>
        </w:rPr>
        <w:t>sort(vec.begin(), vec.end());</w:t>
      </w:r>
    </w:p>
    <w:sectPr w:rsidR="00D026E2" w:rsidRPr="00D026E2" w:rsidSect="000A0AC2">
      <w:pgSz w:w="12240" w:h="15840" w:code="1"/>
      <w:pgMar w:top="1182" w:right="1467" w:bottom="851" w:left="1276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141A5" w14:textId="77777777" w:rsidR="00C01CF4" w:rsidRDefault="00C01CF4" w:rsidP="007F3179">
      <w:pPr>
        <w:spacing w:after="0"/>
      </w:pPr>
      <w:r>
        <w:separator/>
      </w:r>
    </w:p>
    <w:p w14:paraId="6790246A" w14:textId="77777777" w:rsidR="00C01CF4" w:rsidRDefault="00C01CF4"/>
  </w:endnote>
  <w:endnote w:type="continuationSeparator" w:id="0">
    <w:p w14:paraId="53E441F2" w14:textId="77777777" w:rsidR="00C01CF4" w:rsidRDefault="00C01CF4" w:rsidP="007F3179">
      <w:pPr>
        <w:spacing w:after="0"/>
      </w:pPr>
      <w:r>
        <w:continuationSeparator/>
      </w:r>
    </w:p>
    <w:p w14:paraId="76C2BE0C" w14:textId="77777777" w:rsidR="00C01CF4" w:rsidRDefault="00C01C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B332E" w14:textId="77777777" w:rsidR="002B5E55" w:rsidRDefault="002B5E55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D44E7">
      <w:rPr>
        <w:rStyle w:val="Nmerodepgina"/>
        <w:noProof/>
      </w:rPr>
      <w:t>vi</w:t>
    </w:r>
    <w:r>
      <w:rPr>
        <w:rStyle w:val="Nmerodepgina"/>
      </w:rPr>
      <w:fldChar w:fldCharType="end"/>
    </w:r>
  </w:p>
  <w:p w14:paraId="18773046" w14:textId="77777777" w:rsidR="002B5E55" w:rsidRDefault="002B5E5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3063268"/>
      <w:docPartObj>
        <w:docPartGallery w:val="Page Numbers (Bottom of Page)"/>
        <w:docPartUnique/>
      </w:docPartObj>
    </w:sdtPr>
    <w:sdtEndPr/>
    <w:sdtContent>
      <w:p w14:paraId="6C60E504" w14:textId="77777777" w:rsidR="002B5E55" w:rsidRDefault="002B5E55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44E7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F428E" w14:textId="77777777" w:rsidR="00C01CF4" w:rsidRDefault="00C01CF4" w:rsidP="007F3179">
      <w:pPr>
        <w:spacing w:after="0"/>
      </w:pPr>
      <w:r>
        <w:separator/>
      </w:r>
    </w:p>
  </w:footnote>
  <w:footnote w:type="continuationSeparator" w:id="0">
    <w:p w14:paraId="1CF5867F" w14:textId="77777777" w:rsidR="00C01CF4" w:rsidRDefault="00C01CF4" w:rsidP="007F317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2ACD3" w14:textId="32E7AE86" w:rsidR="002B5E55" w:rsidRPr="003C4992" w:rsidRDefault="003C4992" w:rsidP="003C4992">
    <w:pPr>
      <w:pStyle w:val="Encabezado"/>
    </w:pPr>
    <w:proofErr w:type="gramStart"/>
    <w:r w:rsidRPr="003C4992">
      <w:rPr>
        <w:sz w:val="18"/>
        <w:lang w:val="es-PE"/>
      </w:rPr>
      <w:t>Práctica  N</w:t>
    </w:r>
    <w:proofErr w:type="gramEnd"/>
    <w:r w:rsidRPr="003C4992">
      <w:rPr>
        <w:sz w:val="18"/>
        <w:lang w:val="es-PE"/>
      </w:rPr>
      <w:t>°  12: Standard Template Library en C++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8C8A1" w14:textId="299C124F" w:rsidR="002B5E55" w:rsidRDefault="002B5E55">
    <w:pPr>
      <w:pStyle w:val="Encabezado"/>
    </w:pPr>
    <w:r>
      <w:t xml:space="preserve">Draft: </w:t>
    </w:r>
    <w:r>
      <w:rPr>
        <w:snapToGrid w:val="0"/>
      </w:rPr>
      <w:t xml:space="preserve">Created on </w:t>
    </w:r>
    <w:r>
      <w:rPr>
        <w:snapToGrid w:val="0"/>
      </w:rPr>
      <w:fldChar w:fldCharType="begin"/>
    </w:r>
    <w:r>
      <w:rPr>
        <w:snapToGrid w:val="0"/>
      </w:rPr>
      <w:instrText xml:space="preserve"> CREATEDATE </w:instrText>
    </w:r>
    <w:r>
      <w:rPr>
        <w:snapToGrid w:val="0"/>
      </w:rPr>
      <w:fldChar w:fldCharType="separate"/>
    </w:r>
    <w:r w:rsidR="000C404E">
      <w:rPr>
        <w:noProof/>
        <w:snapToGrid w:val="0"/>
      </w:rPr>
      <w:t>6/26/2025 11:12:00 PM</w:t>
    </w:r>
    <w:r>
      <w:rPr>
        <w:snapToGrid w:val="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A6C31A4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B06DC6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8ACFE9C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0A6122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0500EE6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90A5F3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CE0571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2189CC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92799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61A977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A61AD7"/>
    <w:multiLevelType w:val="hybridMultilevel"/>
    <w:tmpl w:val="364ED570"/>
    <w:lvl w:ilvl="0" w:tplc="37D8C07E">
      <w:start w:val="1"/>
      <w:numFmt w:val="decimal"/>
      <w:lvlText w:val="%1."/>
      <w:lvlJc w:val="left"/>
      <w:pPr>
        <w:ind w:left="709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069" w:hanging="360"/>
      </w:pPr>
    </w:lvl>
    <w:lvl w:ilvl="2" w:tplc="280A001B" w:tentative="1">
      <w:start w:val="1"/>
      <w:numFmt w:val="lowerRoman"/>
      <w:lvlText w:val="%3."/>
      <w:lvlJc w:val="right"/>
      <w:pPr>
        <w:ind w:left="1789" w:hanging="180"/>
      </w:pPr>
    </w:lvl>
    <w:lvl w:ilvl="3" w:tplc="280A000F" w:tentative="1">
      <w:start w:val="1"/>
      <w:numFmt w:val="decimal"/>
      <w:lvlText w:val="%4."/>
      <w:lvlJc w:val="left"/>
      <w:pPr>
        <w:ind w:left="2509" w:hanging="360"/>
      </w:pPr>
    </w:lvl>
    <w:lvl w:ilvl="4" w:tplc="280A0019" w:tentative="1">
      <w:start w:val="1"/>
      <w:numFmt w:val="lowerLetter"/>
      <w:lvlText w:val="%5."/>
      <w:lvlJc w:val="left"/>
      <w:pPr>
        <w:ind w:left="3229" w:hanging="360"/>
      </w:pPr>
    </w:lvl>
    <w:lvl w:ilvl="5" w:tplc="280A001B" w:tentative="1">
      <w:start w:val="1"/>
      <w:numFmt w:val="lowerRoman"/>
      <w:lvlText w:val="%6."/>
      <w:lvlJc w:val="right"/>
      <w:pPr>
        <w:ind w:left="3949" w:hanging="180"/>
      </w:pPr>
    </w:lvl>
    <w:lvl w:ilvl="6" w:tplc="280A000F" w:tentative="1">
      <w:start w:val="1"/>
      <w:numFmt w:val="decimal"/>
      <w:lvlText w:val="%7."/>
      <w:lvlJc w:val="left"/>
      <w:pPr>
        <w:ind w:left="4669" w:hanging="360"/>
      </w:pPr>
    </w:lvl>
    <w:lvl w:ilvl="7" w:tplc="280A0019" w:tentative="1">
      <w:start w:val="1"/>
      <w:numFmt w:val="lowerLetter"/>
      <w:lvlText w:val="%8."/>
      <w:lvlJc w:val="left"/>
      <w:pPr>
        <w:ind w:left="5389" w:hanging="360"/>
      </w:pPr>
    </w:lvl>
    <w:lvl w:ilvl="8" w:tplc="280A001B" w:tentative="1">
      <w:start w:val="1"/>
      <w:numFmt w:val="lowerRoman"/>
      <w:lvlText w:val="%9."/>
      <w:lvlJc w:val="right"/>
      <w:pPr>
        <w:ind w:left="6109" w:hanging="180"/>
      </w:pPr>
    </w:lvl>
  </w:abstractNum>
  <w:abstractNum w:abstractNumId="11" w15:restartNumberingAfterBreak="0">
    <w:nsid w:val="039769E9"/>
    <w:multiLevelType w:val="hybridMultilevel"/>
    <w:tmpl w:val="162E5CCC"/>
    <w:lvl w:ilvl="0" w:tplc="F3F00514">
      <w:start w:val="1"/>
      <w:numFmt w:val="lowerLetter"/>
      <w:pStyle w:val="Ttulo8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C56764"/>
    <w:multiLevelType w:val="multilevel"/>
    <w:tmpl w:val="583A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7055AF"/>
    <w:multiLevelType w:val="multilevel"/>
    <w:tmpl w:val="9E326346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4" w15:restartNumberingAfterBreak="0">
    <w:nsid w:val="1710073B"/>
    <w:multiLevelType w:val="multilevel"/>
    <w:tmpl w:val="C83E7E34"/>
    <w:lvl w:ilvl="0">
      <w:start w:val="1"/>
      <w:numFmt w:val="upperLetter"/>
      <w:pStyle w:val="HeadingA1"/>
      <w:lvlText w:val="APPENDIX %1"/>
      <w:lvlJc w:val="left"/>
      <w:pPr>
        <w:tabs>
          <w:tab w:val="num" w:pos="1920"/>
        </w:tabs>
        <w:ind w:left="720" w:hanging="720"/>
      </w:pPr>
      <w:rPr>
        <w:rFonts w:hint="default"/>
      </w:rPr>
    </w:lvl>
    <w:lvl w:ilvl="1">
      <w:start w:val="1"/>
      <w:numFmt w:val="decimal"/>
      <w:pStyle w:val="HeadingA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HeadingA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A4"/>
      <w:lvlText w:val="%1.%2.%3.%4"/>
      <w:lvlJc w:val="left"/>
      <w:pPr>
        <w:tabs>
          <w:tab w:val="num" w:pos="960"/>
        </w:tabs>
        <w:ind w:left="960" w:hanging="9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5" w15:restartNumberingAfterBreak="0">
    <w:nsid w:val="1E4C705F"/>
    <w:multiLevelType w:val="singleLevel"/>
    <w:tmpl w:val="B2BAFF10"/>
    <w:lvl w:ilvl="0">
      <w:start w:val="1"/>
      <w:numFmt w:val="decimal"/>
      <w:pStyle w:val="Table"/>
      <w:lvlText w:val="Table %1."/>
      <w:lvlJc w:val="left"/>
      <w:pPr>
        <w:tabs>
          <w:tab w:val="num" w:pos="1080"/>
        </w:tabs>
        <w:ind w:left="360" w:hanging="360"/>
      </w:pPr>
    </w:lvl>
  </w:abstractNum>
  <w:abstractNum w:abstractNumId="16" w15:restartNumberingAfterBreak="0">
    <w:nsid w:val="296C6119"/>
    <w:multiLevelType w:val="multilevel"/>
    <w:tmpl w:val="35C8C55C"/>
    <w:lvl w:ilvl="0">
      <w:start w:val="1"/>
      <w:numFmt w:val="none"/>
      <w:suff w:val="nothing"/>
      <w:lvlText w:val="%1"/>
      <w:lvlJc w:val="left"/>
      <w:pPr>
        <w:ind w:left="36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pStyle w:val="ATitulo2"/>
      <w:lvlText w:val="%3.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5">
      <w:start w:val="1"/>
      <w:numFmt w:val="decimal"/>
      <w:lvlText w:val="%5.%6)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8">
      <w:start w:val="1"/>
      <w:numFmt w:val="decimal"/>
      <w:lvlText w:val="%8.%9)"/>
      <w:lvlJc w:val="left"/>
      <w:pPr>
        <w:tabs>
          <w:tab w:val="num" w:pos="1797"/>
        </w:tabs>
        <w:ind w:left="1418" w:hanging="341"/>
      </w:pPr>
      <w:rPr>
        <w:rFonts w:hint="default"/>
      </w:rPr>
    </w:lvl>
  </w:abstractNum>
  <w:abstractNum w:abstractNumId="17" w15:restartNumberingAfterBreak="0">
    <w:nsid w:val="2BC0169A"/>
    <w:multiLevelType w:val="hybridMultilevel"/>
    <w:tmpl w:val="A844E68A"/>
    <w:lvl w:ilvl="0" w:tplc="FDA898A2">
      <w:start w:val="1"/>
      <w:numFmt w:val="bullet"/>
      <w:pStyle w:val="Ttulo9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87131"/>
    <w:multiLevelType w:val="hybridMultilevel"/>
    <w:tmpl w:val="730E40B6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3A649F"/>
    <w:multiLevelType w:val="multilevel"/>
    <w:tmpl w:val="96FE1752"/>
    <w:lvl w:ilvl="0">
      <w:start w:val="1"/>
      <w:numFmt w:val="none"/>
      <w:pStyle w:val="ATitulo0"/>
      <w:suff w:val="nothing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3">
      <w:start w:val="1"/>
      <w:numFmt w:val="upperLetter"/>
      <w:lvlRestart w:val="2"/>
      <w:lvlText w:val="%4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680"/>
        </w:tabs>
        <w:ind w:left="567" w:hanging="567"/>
      </w:pPr>
      <w:rPr>
        <w:rFonts w:hint="default"/>
        <w:caps w:val="0"/>
      </w:rPr>
    </w:lvl>
    <w:lvl w:ilvl="5">
      <w:start w:val="1"/>
      <w:numFmt w:val="decimal"/>
      <w:lvlText w:val="%5.%6)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1077"/>
        </w:tabs>
        <w:ind w:left="567" w:firstLine="0"/>
      </w:pPr>
      <w:rPr>
        <w:rFonts w:hint="default"/>
      </w:rPr>
    </w:lvl>
    <w:lvl w:ilvl="8">
      <w:start w:val="1"/>
      <w:numFmt w:val="decimal"/>
      <w:lvlText w:val="%8.%9)"/>
      <w:lvlJc w:val="left"/>
      <w:pPr>
        <w:tabs>
          <w:tab w:val="num" w:pos="1797"/>
        </w:tabs>
        <w:ind w:left="1134" w:firstLine="0"/>
      </w:pPr>
      <w:rPr>
        <w:rFonts w:hint="default"/>
      </w:rPr>
    </w:lvl>
  </w:abstractNum>
  <w:abstractNum w:abstractNumId="20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1" w15:restartNumberingAfterBreak="0">
    <w:nsid w:val="587C47FB"/>
    <w:multiLevelType w:val="hybridMultilevel"/>
    <w:tmpl w:val="69D44A9C"/>
    <w:lvl w:ilvl="0" w:tplc="DDA6DCB8">
      <w:start w:val="1"/>
      <w:numFmt w:val="decimal"/>
      <w:pStyle w:val="APNumeracin1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pStyle w:val="APNumeracion2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pStyle w:val="APNumeracin3"/>
      <w:lvlText w:val="%9."/>
      <w:lvlJc w:val="right"/>
      <w:pPr>
        <w:ind w:left="6480" w:hanging="180"/>
      </w:pPr>
    </w:lvl>
  </w:abstractNum>
  <w:abstractNum w:abstractNumId="22" w15:restartNumberingAfterBreak="0">
    <w:nsid w:val="58D17FCF"/>
    <w:multiLevelType w:val="multilevel"/>
    <w:tmpl w:val="E29AE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C4B032A"/>
    <w:multiLevelType w:val="singleLevel"/>
    <w:tmpl w:val="7CBE2790"/>
    <w:lvl w:ilvl="0">
      <w:start w:val="1"/>
      <w:numFmt w:val="decimal"/>
      <w:pStyle w:val="Reference"/>
      <w:lvlText w:val="A-%1"/>
      <w:lvlJc w:val="left"/>
      <w:pPr>
        <w:tabs>
          <w:tab w:val="num" w:pos="432"/>
        </w:tabs>
        <w:ind w:left="432" w:hanging="432"/>
      </w:pPr>
    </w:lvl>
  </w:abstractNum>
  <w:abstractNum w:abstractNumId="24" w15:restartNumberingAfterBreak="0">
    <w:nsid w:val="5E7A42CB"/>
    <w:multiLevelType w:val="hybridMultilevel"/>
    <w:tmpl w:val="730E40B6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FF6884"/>
    <w:multiLevelType w:val="multilevel"/>
    <w:tmpl w:val="D30CE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042557F"/>
    <w:multiLevelType w:val="hybridMultilevel"/>
    <w:tmpl w:val="434E8D32"/>
    <w:lvl w:ilvl="0" w:tplc="2806DC44">
      <w:start w:val="1"/>
      <w:numFmt w:val="bullet"/>
      <w:pStyle w:val="ALista2"/>
      <w:lvlText w:val=""/>
      <w:lvlJc w:val="left"/>
      <w:pPr>
        <w:tabs>
          <w:tab w:val="num" w:pos="1040"/>
        </w:tabs>
        <w:ind w:left="1040" w:hanging="360"/>
      </w:pPr>
      <w:rPr>
        <w:rFonts w:ascii="Wingdings" w:hAnsi="Wingdings" w:hint="default"/>
        <w:sz w:val="16"/>
      </w:rPr>
    </w:lvl>
    <w:lvl w:ilvl="1" w:tplc="AA2CE146">
      <w:start w:val="1"/>
      <w:numFmt w:val="bullet"/>
      <w:lvlText w:val="o"/>
      <w:lvlJc w:val="left"/>
      <w:pPr>
        <w:tabs>
          <w:tab w:val="num" w:pos="2120"/>
        </w:tabs>
        <w:ind w:left="2120" w:hanging="360"/>
      </w:pPr>
      <w:rPr>
        <w:rFonts w:ascii="Courier New" w:hAnsi="Courier New" w:hint="default"/>
      </w:rPr>
    </w:lvl>
    <w:lvl w:ilvl="2" w:tplc="FC724E32" w:tentative="1">
      <w:start w:val="1"/>
      <w:numFmt w:val="bullet"/>
      <w:lvlText w:val=""/>
      <w:lvlJc w:val="left"/>
      <w:pPr>
        <w:tabs>
          <w:tab w:val="num" w:pos="2840"/>
        </w:tabs>
        <w:ind w:left="2840" w:hanging="360"/>
      </w:pPr>
      <w:rPr>
        <w:rFonts w:ascii="Wingdings" w:hAnsi="Wingdings" w:hint="default"/>
      </w:rPr>
    </w:lvl>
    <w:lvl w:ilvl="3" w:tplc="4AF4E71C" w:tentative="1">
      <w:start w:val="1"/>
      <w:numFmt w:val="bullet"/>
      <w:lvlText w:val=""/>
      <w:lvlJc w:val="left"/>
      <w:pPr>
        <w:tabs>
          <w:tab w:val="num" w:pos="3560"/>
        </w:tabs>
        <w:ind w:left="3560" w:hanging="360"/>
      </w:pPr>
      <w:rPr>
        <w:rFonts w:ascii="Symbol" w:hAnsi="Symbol" w:hint="default"/>
      </w:rPr>
    </w:lvl>
    <w:lvl w:ilvl="4" w:tplc="D71CEEC8" w:tentative="1">
      <w:start w:val="1"/>
      <w:numFmt w:val="bullet"/>
      <w:lvlText w:val="o"/>
      <w:lvlJc w:val="left"/>
      <w:pPr>
        <w:tabs>
          <w:tab w:val="num" w:pos="4280"/>
        </w:tabs>
        <w:ind w:left="4280" w:hanging="360"/>
      </w:pPr>
      <w:rPr>
        <w:rFonts w:ascii="Courier New" w:hAnsi="Courier New" w:hint="default"/>
      </w:rPr>
    </w:lvl>
    <w:lvl w:ilvl="5" w:tplc="19A65686" w:tentative="1">
      <w:start w:val="1"/>
      <w:numFmt w:val="bullet"/>
      <w:lvlText w:val=""/>
      <w:lvlJc w:val="left"/>
      <w:pPr>
        <w:tabs>
          <w:tab w:val="num" w:pos="5000"/>
        </w:tabs>
        <w:ind w:left="5000" w:hanging="360"/>
      </w:pPr>
      <w:rPr>
        <w:rFonts w:ascii="Wingdings" w:hAnsi="Wingdings" w:hint="default"/>
      </w:rPr>
    </w:lvl>
    <w:lvl w:ilvl="6" w:tplc="C63EDEC8">
      <w:start w:val="1"/>
      <w:numFmt w:val="bullet"/>
      <w:lvlText w:val=""/>
      <w:lvlJc w:val="left"/>
      <w:pPr>
        <w:tabs>
          <w:tab w:val="num" w:pos="5720"/>
        </w:tabs>
        <w:ind w:left="5720" w:hanging="360"/>
      </w:pPr>
      <w:rPr>
        <w:rFonts w:ascii="Symbol" w:hAnsi="Symbol" w:hint="default"/>
      </w:rPr>
    </w:lvl>
    <w:lvl w:ilvl="7" w:tplc="393AD2F0" w:tentative="1">
      <w:start w:val="1"/>
      <w:numFmt w:val="bullet"/>
      <w:lvlText w:val="o"/>
      <w:lvlJc w:val="left"/>
      <w:pPr>
        <w:tabs>
          <w:tab w:val="num" w:pos="6440"/>
        </w:tabs>
        <w:ind w:left="6440" w:hanging="360"/>
      </w:pPr>
      <w:rPr>
        <w:rFonts w:ascii="Courier New" w:hAnsi="Courier New" w:hint="default"/>
      </w:rPr>
    </w:lvl>
    <w:lvl w:ilvl="8" w:tplc="E6FCF0F8" w:tentative="1">
      <w:start w:val="1"/>
      <w:numFmt w:val="bullet"/>
      <w:lvlText w:val=""/>
      <w:lvlJc w:val="left"/>
      <w:pPr>
        <w:tabs>
          <w:tab w:val="num" w:pos="7160"/>
        </w:tabs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730316CD"/>
    <w:multiLevelType w:val="multilevel"/>
    <w:tmpl w:val="F39EAE78"/>
    <w:lvl w:ilvl="0">
      <w:start w:val="1"/>
      <w:numFmt w:val="none"/>
      <w:suff w:val="nothing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3">
      <w:start w:val="1"/>
      <w:numFmt w:val="upperLetter"/>
      <w:lvlRestart w:val="2"/>
      <w:lvlText w:val="%4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680"/>
        </w:tabs>
        <w:ind w:left="567" w:hanging="567"/>
      </w:pPr>
      <w:rPr>
        <w:rFonts w:hint="default"/>
        <w:caps w:val="0"/>
      </w:rPr>
    </w:lvl>
    <w:lvl w:ilvl="5">
      <w:start w:val="1"/>
      <w:numFmt w:val="decimal"/>
      <w:lvlText w:val="%5.%6)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1077"/>
        </w:tabs>
        <w:ind w:left="567" w:firstLine="0"/>
      </w:pPr>
      <w:rPr>
        <w:rFonts w:hint="default"/>
      </w:rPr>
    </w:lvl>
    <w:lvl w:ilvl="8">
      <w:start w:val="1"/>
      <w:numFmt w:val="decimal"/>
      <w:lvlText w:val="%8.%9)"/>
      <w:lvlJc w:val="left"/>
      <w:pPr>
        <w:tabs>
          <w:tab w:val="num" w:pos="1797"/>
        </w:tabs>
        <w:ind w:left="1134" w:firstLine="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3"/>
  </w:num>
  <w:num w:numId="12">
    <w:abstractNumId w:val="15"/>
  </w:num>
  <w:num w:numId="13">
    <w:abstractNumId w:val="20"/>
  </w:num>
  <w:num w:numId="14">
    <w:abstractNumId w:val="17"/>
  </w:num>
  <w:num w:numId="15">
    <w:abstractNumId w:val="11"/>
  </w:num>
  <w:num w:numId="16">
    <w:abstractNumId w:val="13"/>
  </w:num>
  <w:num w:numId="17">
    <w:abstractNumId w:val="14"/>
  </w:num>
  <w:num w:numId="18">
    <w:abstractNumId w:val="19"/>
  </w:num>
  <w:num w:numId="19">
    <w:abstractNumId w:val="26"/>
  </w:num>
  <w:num w:numId="20">
    <w:abstractNumId w:val="16"/>
  </w:num>
  <w:num w:numId="21">
    <w:abstractNumId w:val="24"/>
  </w:num>
  <w:num w:numId="22">
    <w:abstractNumId w:val="18"/>
  </w:num>
  <w:num w:numId="23">
    <w:abstractNumId w:val="10"/>
  </w:num>
  <w:num w:numId="24">
    <w:abstractNumId w:val="27"/>
  </w:num>
  <w:num w:numId="2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</w:num>
  <w:num w:numId="28">
    <w:abstractNumId w:val="13"/>
  </w:num>
  <w:num w:numId="29">
    <w:abstractNumId w:val="13"/>
  </w:num>
  <w:num w:numId="30">
    <w:abstractNumId w:val="13"/>
  </w:num>
  <w:num w:numId="31">
    <w:abstractNumId w:val="21"/>
  </w:num>
  <w:num w:numId="32">
    <w:abstractNumId w:val="13"/>
  </w:num>
  <w:num w:numId="3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2"/>
  </w:num>
  <w:num w:numId="35">
    <w:abstractNumId w:val="12"/>
  </w:num>
  <w:num w:numId="36">
    <w:abstractNumId w:val="2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SystemFonts/>
  <w:proofState w:grammar="clean"/>
  <w:attachedTemplate r:id="rId1"/>
  <w:defaultTabStop w:val="720"/>
  <w:hyphenationZone w:val="425"/>
  <w:drawingGridHorizontalSpacing w:val="12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F08"/>
    <w:rsid w:val="00002BFF"/>
    <w:rsid w:val="00005A7D"/>
    <w:rsid w:val="00013A0D"/>
    <w:rsid w:val="000204DA"/>
    <w:rsid w:val="00020BD9"/>
    <w:rsid w:val="00025D2F"/>
    <w:rsid w:val="00033ED1"/>
    <w:rsid w:val="00037A10"/>
    <w:rsid w:val="00046F3A"/>
    <w:rsid w:val="00050CC5"/>
    <w:rsid w:val="00050F74"/>
    <w:rsid w:val="000610A0"/>
    <w:rsid w:val="00066396"/>
    <w:rsid w:val="00075370"/>
    <w:rsid w:val="0007669C"/>
    <w:rsid w:val="000842A3"/>
    <w:rsid w:val="000847D9"/>
    <w:rsid w:val="000968B2"/>
    <w:rsid w:val="00097FA9"/>
    <w:rsid w:val="000A0AC2"/>
    <w:rsid w:val="000A6261"/>
    <w:rsid w:val="000A7EF4"/>
    <w:rsid w:val="000B15A5"/>
    <w:rsid w:val="000C1DCE"/>
    <w:rsid w:val="000C2D9F"/>
    <w:rsid w:val="000C404E"/>
    <w:rsid w:val="000D0B3C"/>
    <w:rsid w:val="000D0DE1"/>
    <w:rsid w:val="000D55E9"/>
    <w:rsid w:val="000E3CC6"/>
    <w:rsid w:val="000E5C9A"/>
    <w:rsid w:val="000F1304"/>
    <w:rsid w:val="000F3A35"/>
    <w:rsid w:val="000F4158"/>
    <w:rsid w:val="00101A2D"/>
    <w:rsid w:val="00114E30"/>
    <w:rsid w:val="00116B3E"/>
    <w:rsid w:val="001172D8"/>
    <w:rsid w:val="00125B5D"/>
    <w:rsid w:val="00131248"/>
    <w:rsid w:val="00135672"/>
    <w:rsid w:val="00142B70"/>
    <w:rsid w:val="001431A2"/>
    <w:rsid w:val="00161E33"/>
    <w:rsid w:val="00163E3C"/>
    <w:rsid w:val="00174E17"/>
    <w:rsid w:val="00175C5D"/>
    <w:rsid w:val="0018773B"/>
    <w:rsid w:val="00195D48"/>
    <w:rsid w:val="00196B7A"/>
    <w:rsid w:val="001A1001"/>
    <w:rsid w:val="001A513B"/>
    <w:rsid w:val="001A669E"/>
    <w:rsid w:val="001A6F08"/>
    <w:rsid w:val="001B09A1"/>
    <w:rsid w:val="001B4593"/>
    <w:rsid w:val="001B4AFD"/>
    <w:rsid w:val="001B4B4E"/>
    <w:rsid w:val="001C7066"/>
    <w:rsid w:val="001D5980"/>
    <w:rsid w:val="001D6E53"/>
    <w:rsid w:val="001E17C8"/>
    <w:rsid w:val="001E3A78"/>
    <w:rsid w:val="001F15A2"/>
    <w:rsid w:val="001F5A3B"/>
    <w:rsid w:val="002005C1"/>
    <w:rsid w:val="00201ABB"/>
    <w:rsid w:val="0020239C"/>
    <w:rsid w:val="0020308B"/>
    <w:rsid w:val="00203691"/>
    <w:rsid w:val="002104D6"/>
    <w:rsid w:val="00221D68"/>
    <w:rsid w:val="0023094F"/>
    <w:rsid w:val="00252F6C"/>
    <w:rsid w:val="0026382B"/>
    <w:rsid w:val="00264C54"/>
    <w:rsid w:val="00270012"/>
    <w:rsid w:val="00273BD3"/>
    <w:rsid w:val="00273E7D"/>
    <w:rsid w:val="00290643"/>
    <w:rsid w:val="00293186"/>
    <w:rsid w:val="00295AB3"/>
    <w:rsid w:val="002971B3"/>
    <w:rsid w:val="0029722E"/>
    <w:rsid w:val="002A15EF"/>
    <w:rsid w:val="002A1EE2"/>
    <w:rsid w:val="002A7082"/>
    <w:rsid w:val="002B20B0"/>
    <w:rsid w:val="002B5E55"/>
    <w:rsid w:val="002B7C5B"/>
    <w:rsid w:val="002C1072"/>
    <w:rsid w:val="002C3AAD"/>
    <w:rsid w:val="002C5B75"/>
    <w:rsid w:val="002C6275"/>
    <w:rsid w:val="002D10FE"/>
    <w:rsid w:val="002D12AC"/>
    <w:rsid w:val="002D42FB"/>
    <w:rsid w:val="002E5856"/>
    <w:rsid w:val="002F21DB"/>
    <w:rsid w:val="002F7C55"/>
    <w:rsid w:val="00305C35"/>
    <w:rsid w:val="0030687C"/>
    <w:rsid w:val="00310359"/>
    <w:rsid w:val="00316750"/>
    <w:rsid w:val="00321B6C"/>
    <w:rsid w:val="00323DE5"/>
    <w:rsid w:val="00326233"/>
    <w:rsid w:val="00326281"/>
    <w:rsid w:val="0033607D"/>
    <w:rsid w:val="00345A97"/>
    <w:rsid w:val="003514FB"/>
    <w:rsid w:val="00353EE2"/>
    <w:rsid w:val="00356978"/>
    <w:rsid w:val="00357608"/>
    <w:rsid w:val="00365CCF"/>
    <w:rsid w:val="003669BF"/>
    <w:rsid w:val="00370D57"/>
    <w:rsid w:val="00375EB3"/>
    <w:rsid w:val="00382B7B"/>
    <w:rsid w:val="0038786C"/>
    <w:rsid w:val="003909DA"/>
    <w:rsid w:val="00394E83"/>
    <w:rsid w:val="00396A1B"/>
    <w:rsid w:val="003A0EF9"/>
    <w:rsid w:val="003A13FC"/>
    <w:rsid w:val="003A7220"/>
    <w:rsid w:val="003B0202"/>
    <w:rsid w:val="003C4123"/>
    <w:rsid w:val="003C4992"/>
    <w:rsid w:val="003C5350"/>
    <w:rsid w:val="003D5571"/>
    <w:rsid w:val="003D709A"/>
    <w:rsid w:val="003E16E8"/>
    <w:rsid w:val="003F190F"/>
    <w:rsid w:val="003F480B"/>
    <w:rsid w:val="003F66A2"/>
    <w:rsid w:val="00401B68"/>
    <w:rsid w:val="00416D99"/>
    <w:rsid w:val="00417A60"/>
    <w:rsid w:val="00417B9C"/>
    <w:rsid w:val="004205E8"/>
    <w:rsid w:val="00422CD6"/>
    <w:rsid w:val="00427DAB"/>
    <w:rsid w:val="00433673"/>
    <w:rsid w:val="004414B0"/>
    <w:rsid w:val="00441AB0"/>
    <w:rsid w:val="00443F87"/>
    <w:rsid w:val="0044481D"/>
    <w:rsid w:val="00460FFB"/>
    <w:rsid w:val="00461A6D"/>
    <w:rsid w:val="004665CD"/>
    <w:rsid w:val="00471A17"/>
    <w:rsid w:val="00475458"/>
    <w:rsid w:val="00476C48"/>
    <w:rsid w:val="00480634"/>
    <w:rsid w:val="00483F64"/>
    <w:rsid w:val="00494C67"/>
    <w:rsid w:val="00495637"/>
    <w:rsid w:val="004B4F7D"/>
    <w:rsid w:val="004B513D"/>
    <w:rsid w:val="004B79DE"/>
    <w:rsid w:val="004C084F"/>
    <w:rsid w:val="004C24D3"/>
    <w:rsid w:val="004C4A6D"/>
    <w:rsid w:val="004C4CE2"/>
    <w:rsid w:val="004C61E4"/>
    <w:rsid w:val="004C7690"/>
    <w:rsid w:val="004D016E"/>
    <w:rsid w:val="004E1808"/>
    <w:rsid w:val="004E6007"/>
    <w:rsid w:val="004E73CB"/>
    <w:rsid w:val="004F116D"/>
    <w:rsid w:val="004F31CD"/>
    <w:rsid w:val="004F630B"/>
    <w:rsid w:val="004F6531"/>
    <w:rsid w:val="0050108D"/>
    <w:rsid w:val="005053A3"/>
    <w:rsid w:val="005102A3"/>
    <w:rsid w:val="00515BAD"/>
    <w:rsid w:val="0051754A"/>
    <w:rsid w:val="00546141"/>
    <w:rsid w:val="00547484"/>
    <w:rsid w:val="005503F0"/>
    <w:rsid w:val="0055055E"/>
    <w:rsid w:val="00566382"/>
    <w:rsid w:val="00566C96"/>
    <w:rsid w:val="00575CC1"/>
    <w:rsid w:val="005801EB"/>
    <w:rsid w:val="005A1058"/>
    <w:rsid w:val="005A2175"/>
    <w:rsid w:val="005A25D2"/>
    <w:rsid w:val="005B13B7"/>
    <w:rsid w:val="005B32A0"/>
    <w:rsid w:val="005B6557"/>
    <w:rsid w:val="005B6E3F"/>
    <w:rsid w:val="005D2890"/>
    <w:rsid w:val="005E098B"/>
    <w:rsid w:val="005F3B54"/>
    <w:rsid w:val="005F6C4F"/>
    <w:rsid w:val="0060013E"/>
    <w:rsid w:val="00601EE4"/>
    <w:rsid w:val="00603FF3"/>
    <w:rsid w:val="00605DA5"/>
    <w:rsid w:val="00613E59"/>
    <w:rsid w:val="006366B0"/>
    <w:rsid w:val="00636933"/>
    <w:rsid w:val="00642643"/>
    <w:rsid w:val="006428FF"/>
    <w:rsid w:val="0064367C"/>
    <w:rsid w:val="00644325"/>
    <w:rsid w:val="0065081A"/>
    <w:rsid w:val="0066215B"/>
    <w:rsid w:val="00662DC4"/>
    <w:rsid w:val="0067509B"/>
    <w:rsid w:val="0067594B"/>
    <w:rsid w:val="00686267"/>
    <w:rsid w:val="00691432"/>
    <w:rsid w:val="006B0EF4"/>
    <w:rsid w:val="006B1A00"/>
    <w:rsid w:val="006B3651"/>
    <w:rsid w:val="006B420D"/>
    <w:rsid w:val="006B4F29"/>
    <w:rsid w:val="006C3A89"/>
    <w:rsid w:val="006C5331"/>
    <w:rsid w:val="006C7061"/>
    <w:rsid w:val="006D48BD"/>
    <w:rsid w:val="006D68C6"/>
    <w:rsid w:val="006D7C64"/>
    <w:rsid w:val="006E40BC"/>
    <w:rsid w:val="006E5BB4"/>
    <w:rsid w:val="006F01FD"/>
    <w:rsid w:val="006F2384"/>
    <w:rsid w:val="006F3F29"/>
    <w:rsid w:val="0070074B"/>
    <w:rsid w:val="00702E5B"/>
    <w:rsid w:val="00707227"/>
    <w:rsid w:val="00717B79"/>
    <w:rsid w:val="00723F43"/>
    <w:rsid w:val="007321B4"/>
    <w:rsid w:val="00733AD9"/>
    <w:rsid w:val="00735AC2"/>
    <w:rsid w:val="00736E29"/>
    <w:rsid w:val="007379FE"/>
    <w:rsid w:val="00737EB0"/>
    <w:rsid w:val="00741C3B"/>
    <w:rsid w:val="00746006"/>
    <w:rsid w:val="00747E70"/>
    <w:rsid w:val="00751488"/>
    <w:rsid w:val="00753BA5"/>
    <w:rsid w:val="0076619A"/>
    <w:rsid w:val="00771847"/>
    <w:rsid w:val="00775CE0"/>
    <w:rsid w:val="007806DB"/>
    <w:rsid w:val="0078083F"/>
    <w:rsid w:val="00783480"/>
    <w:rsid w:val="00787906"/>
    <w:rsid w:val="00791D35"/>
    <w:rsid w:val="007A0E9F"/>
    <w:rsid w:val="007A1569"/>
    <w:rsid w:val="007A45A6"/>
    <w:rsid w:val="007A5939"/>
    <w:rsid w:val="007B2011"/>
    <w:rsid w:val="007B2E57"/>
    <w:rsid w:val="007B38D1"/>
    <w:rsid w:val="007B3DE9"/>
    <w:rsid w:val="007B5168"/>
    <w:rsid w:val="007B785F"/>
    <w:rsid w:val="007B7C71"/>
    <w:rsid w:val="007C2CC1"/>
    <w:rsid w:val="007C4230"/>
    <w:rsid w:val="007D6DF5"/>
    <w:rsid w:val="007E0734"/>
    <w:rsid w:val="007F0238"/>
    <w:rsid w:val="007F3179"/>
    <w:rsid w:val="008012CA"/>
    <w:rsid w:val="00804C7D"/>
    <w:rsid w:val="00806C11"/>
    <w:rsid w:val="00817F85"/>
    <w:rsid w:val="008206FD"/>
    <w:rsid w:val="0082272A"/>
    <w:rsid w:val="0083146F"/>
    <w:rsid w:val="00832704"/>
    <w:rsid w:val="00834528"/>
    <w:rsid w:val="00834AAD"/>
    <w:rsid w:val="00836666"/>
    <w:rsid w:val="00837058"/>
    <w:rsid w:val="0084394F"/>
    <w:rsid w:val="00853114"/>
    <w:rsid w:val="0086318B"/>
    <w:rsid w:val="00865C96"/>
    <w:rsid w:val="00866805"/>
    <w:rsid w:val="008710BC"/>
    <w:rsid w:val="008737CE"/>
    <w:rsid w:val="00880D12"/>
    <w:rsid w:val="008840D5"/>
    <w:rsid w:val="00884A57"/>
    <w:rsid w:val="00884D49"/>
    <w:rsid w:val="00885831"/>
    <w:rsid w:val="0088700B"/>
    <w:rsid w:val="00896BB7"/>
    <w:rsid w:val="008A1CB9"/>
    <w:rsid w:val="008A5EA1"/>
    <w:rsid w:val="008A6FE8"/>
    <w:rsid w:val="008A70EA"/>
    <w:rsid w:val="008A73E9"/>
    <w:rsid w:val="008B698C"/>
    <w:rsid w:val="008B7DBF"/>
    <w:rsid w:val="008C0B0F"/>
    <w:rsid w:val="008C46EB"/>
    <w:rsid w:val="008C535D"/>
    <w:rsid w:val="008C62FE"/>
    <w:rsid w:val="008D2F69"/>
    <w:rsid w:val="008D3DFD"/>
    <w:rsid w:val="008D44E7"/>
    <w:rsid w:val="008E119D"/>
    <w:rsid w:val="008E65F9"/>
    <w:rsid w:val="008F56A4"/>
    <w:rsid w:val="008F7696"/>
    <w:rsid w:val="0090284E"/>
    <w:rsid w:val="009112E6"/>
    <w:rsid w:val="00914AE4"/>
    <w:rsid w:val="0093573B"/>
    <w:rsid w:val="00936C53"/>
    <w:rsid w:val="009376BE"/>
    <w:rsid w:val="00941C46"/>
    <w:rsid w:val="00942BE0"/>
    <w:rsid w:val="00944640"/>
    <w:rsid w:val="00945E7A"/>
    <w:rsid w:val="00947054"/>
    <w:rsid w:val="009525F8"/>
    <w:rsid w:val="009632C9"/>
    <w:rsid w:val="00963A6C"/>
    <w:rsid w:val="009738A9"/>
    <w:rsid w:val="00981383"/>
    <w:rsid w:val="00985F64"/>
    <w:rsid w:val="00991E7C"/>
    <w:rsid w:val="00992CC8"/>
    <w:rsid w:val="00992E7D"/>
    <w:rsid w:val="00993436"/>
    <w:rsid w:val="009959B6"/>
    <w:rsid w:val="009A1748"/>
    <w:rsid w:val="009A2FF1"/>
    <w:rsid w:val="009A743E"/>
    <w:rsid w:val="009B4679"/>
    <w:rsid w:val="009B53E0"/>
    <w:rsid w:val="009B5DA3"/>
    <w:rsid w:val="009C0423"/>
    <w:rsid w:val="009C58AF"/>
    <w:rsid w:val="009D6588"/>
    <w:rsid w:val="009E0397"/>
    <w:rsid w:val="009E1AC2"/>
    <w:rsid w:val="009E1CDD"/>
    <w:rsid w:val="009E3ACD"/>
    <w:rsid w:val="009E3EE1"/>
    <w:rsid w:val="009F3EC9"/>
    <w:rsid w:val="009F4E88"/>
    <w:rsid w:val="00A00907"/>
    <w:rsid w:val="00A03ABE"/>
    <w:rsid w:val="00A06955"/>
    <w:rsid w:val="00A136C9"/>
    <w:rsid w:val="00A17118"/>
    <w:rsid w:val="00A271E7"/>
    <w:rsid w:val="00A276B9"/>
    <w:rsid w:val="00A32F8B"/>
    <w:rsid w:val="00A36D6E"/>
    <w:rsid w:val="00A40F2F"/>
    <w:rsid w:val="00A41F8B"/>
    <w:rsid w:val="00A43607"/>
    <w:rsid w:val="00A4465D"/>
    <w:rsid w:val="00A502F5"/>
    <w:rsid w:val="00A63EFE"/>
    <w:rsid w:val="00A6608B"/>
    <w:rsid w:val="00A70A91"/>
    <w:rsid w:val="00A7275D"/>
    <w:rsid w:val="00A764F1"/>
    <w:rsid w:val="00A76A31"/>
    <w:rsid w:val="00A77182"/>
    <w:rsid w:val="00A77D15"/>
    <w:rsid w:val="00A8326D"/>
    <w:rsid w:val="00A854E2"/>
    <w:rsid w:val="00A85B4A"/>
    <w:rsid w:val="00A85C1A"/>
    <w:rsid w:val="00A872DF"/>
    <w:rsid w:val="00A911D1"/>
    <w:rsid w:val="00A94D6A"/>
    <w:rsid w:val="00A96750"/>
    <w:rsid w:val="00AC030F"/>
    <w:rsid w:val="00AC3B8C"/>
    <w:rsid w:val="00AC3C53"/>
    <w:rsid w:val="00AD2B11"/>
    <w:rsid w:val="00AD528D"/>
    <w:rsid w:val="00AE13E5"/>
    <w:rsid w:val="00AE27B5"/>
    <w:rsid w:val="00AE3ADA"/>
    <w:rsid w:val="00AE6A58"/>
    <w:rsid w:val="00AF129E"/>
    <w:rsid w:val="00B00F96"/>
    <w:rsid w:val="00B022E5"/>
    <w:rsid w:val="00B02C36"/>
    <w:rsid w:val="00B0550F"/>
    <w:rsid w:val="00B11EC2"/>
    <w:rsid w:val="00B14027"/>
    <w:rsid w:val="00B16985"/>
    <w:rsid w:val="00B17CB8"/>
    <w:rsid w:val="00B17F5C"/>
    <w:rsid w:val="00B32490"/>
    <w:rsid w:val="00B36DE0"/>
    <w:rsid w:val="00B4166D"/>
    <w:rsid w:val="00B4337C"/>
    <w:rsid w:val="00B45878"/>
    <w:rsid w:val="00B466C1"/>
    <w:rsid w:val="00B54C50"/>
    <w:rsid w:val="00B56232"/>
    <w:rsid w:val="00B6657D"/>
    <w:rsid w:val="00B8186E"/>
    <w:rsid w:val="00B81B1B"/>
    <w:rsid w:val="00B84D35"/>
    <w:rsid w:val="00B8767E"/>
    <w:rsid w:val="00B92AB8"/>
    <w:rsid w:val="00B93CDC"/>
    <w:rsid w:val="00B9537B"/>
    <w:rsid w:val="00B95763"/>
    <w:rsid w:val="00B970E1"/>
    <w:rsid w:val="00B97470"/>
    <w:rsid w:val="00BA3809"/>
    <w:rsid w:val="00BE24BC"/>
    <w:rsid w:val="00BE5BC5"/>
    <w:rsid w:val="00BE70AE"/>
    <w:rsid w:val="00BE7E4F"/>
    <w:rsid w:val="00BF513C"/>
    <w:rsid w:val="00C00F70"/>
    <w:rsid w:val="00C016DE"/>
    <w:rsid w:val="00C01CF4"/>
    <w:rsid w:val="00C111C5"/>
    <w:rsid w:val="00C131F1"/>
    <w:rsid w:val="00C139DA"/>
    <w:rsid w:val="00C274E3"/>
    <w:rsid w:val="00C32A84"/>
    <w:rsid w:val="00C4328B"/>
    <w:rsid w:val="00C47069"/>
    <w:rsid w:val="00C5042F"/>
    <w:rsid w:val="00C52434"/>
    <w:rsid w:val="00C563C5"/>
    <w:rsid w:val="00C605A3"/>
    <w:rsid w:val="00C70AB4"/>
    <w:rsid w:val="00C90165"/>
    <w:rsid w:val="00C92F7E"/>
    <w:rsid w:val="00C94000"/>
    <w:rsid w:val="00C968B2"/>
    <w:rsid w:val="00C97A7C"/>
    <w:rsid w:val="00C97F59"/>
    <w:rsid w:val="00CA05D7"/>
    <w:rsid w:val="00CA144A"/>
    <w:rsid w:val="00CB699B"/>
    <w:rsid w:val="00CC2FFF"/>
    <w:rsid w:val="00CC51DD"/>
    <w:rsid w:val="00CD1848"/>
    <w:rsid w:val="00CD3504"/>
    <w:rsid w:val="00CE3D53"/>
    <w:rsid w:val="00CE5C4F"/>
    <w:rsid w:val="00D026E2"/>
    <w:rsid w:val="00D05F09"/>
    <w:rsid w:val="00D072FD"/>
    <w:rsid w:val="00D122DB"/>
    <w:rsid w:val="00D13EBF"/>
    <w:rsid w:val="00D1530A"/>
    <w:rsid w:val="00D20B99"/>
    <w:rsid w:val="00D20BFF"/>
    <w:rsid w:val="00D20C24"/>
    <w:rsid w:val="00D21553"/>
    <w:rsid w:val="00D22138"/>
    <w:rsid w:val="00D27B2C"/>
    <w:rsid w:val="00D403A0"/>
    <w:rsid w:val="00D4187D"/>
    <w:rsid w:val="00D42BBE"/>
    <w:rsid w:val="00D454B3"/>
    <w:rsid w:val="00D51E03"/>
    <w:rsid w:val="00D567D4"/>
    <w:rsid w:val="00D5789D"/>
    <w:rsid w:val="00D57F37"/>
    <w:rsid w:val="00D74FB1"/>
    <w:rsid w:val="00D758D9"/>
    <w:rsid w:val="00D84F01"/>
    <w:rsid w:val="00DA3FD3"/>
    <w:rsid w:val="00DA6476"/>
    <w:rsid w:val="00DA6E9A"/>
    <w:rsid w:val="00DB02B2"/>
    <w:rsid w:val="00DB648D"/>
    <w:rsid w:val="00DC09B8"/>
    <w:rsid w:val="00DC5DE9"/>
    <w:rsid w:val="00DE77A1"/>
    <w:rsid w:val="00E030B6"/>
    <w:rsid w:val="00E22210"/>
    <w:rsid w:val="00E24B47"/>
    <w:rsid w:val="00E35886"/>
    <w:rsid w:val="00E43DC6"/>
    <w:rsid w:val="00E44E62"/>
    <w:rsid w:val="00E51C00"/>
    <w:rsid w:val="00E521B0"/>
    <w:rsid w:val="00E536D1"/>
    <w:rsid w:val="00E61AE2"/>
    <w:rsid w:val="00E807FC"/>
    <w:rsid w:val="00E80F7E"/>
    <w:rsid w:val="00E81F36"/>
    <w:rsid w:val="00E8348E"/>
    <w:rsid w:val="00E84B24"/>
    <w:rsid w:val="00E85A57"/>
    <w:rsid w:val="00E85E48"/>
    <w:rsid w:val="00E956A2"/>
    <w:rsid w:val="00E96EF9"/>
    <w:rsid w:val="00EA2EEC"/>
    <w:rsid w:val="00EB4D46"/>
    <w:rsid w:val="00EB6223"/>
    <w:rsid w:val="00EC48A8"/>
    <w:rsid w:val="00EC49CD"/>
    <w:rsid w:val="00EC507B"/>
    <w:rsid w:val="00EC54B4"/>
    <w:rsid w:val="00ED0D0C"/>
    <w:rsid w:val="00ED5E71"/>
    <w:rsid w:val="00ED7083"/>
    <w:rsid w:val="00EE1602"/>
    <w:rsid w:val="00EE3D46"/>
    <w:rsid w:val="00EF1375"/>
    <w:rsid w:val="00EF7C69"/>
    <w:rsid w:val="00F17F3D"/>
    <w:rsid w:val="00F22275"/>
    <w:rsid w:val="00F368F0"/>
    <w:rsid w:val="00F36FF6"/>
    <w:rsid w:val="00F40C03"/>
    <w:rsid w:val="00F45CAD"/>
    <w:rsid w:val="00F533C2"/>
    <w:rsid w:val="00F546AD"/>
    <w:rsid w:val="00F602E0"/>
    <w:rsid w:val="00F6161C"/>
    <w:rsid w:val="00F62C08"/>
    <w:rsid w:val="00F636F6"/>
    <w:rsid w:val="00F80B2D"/>
    <w:rsid w:val="00F8114D"/>
    <w:rsid w:val="00F934E9"/>
    <w:rsid w:val="00F943BB"/>
    <w:rsid w:val="00FA180D"/>
    <w:rsid w:val="00FA4617"/>
    <w:rsid w:val="00FB00F0"/>
    <w:rsid w:val="00FC1EC4"/>
    <w:rsid w:val="00FC2D55"/>
    <w:rsid w:val="00FC3158"/>
    <w:rsid w:val="00FC6E8C"/>
    <w:rsid w:val="00FC7C42"/>
    <w:rsid w:val="00FD1AD1"/>
    <w:rsid w:val="00FD48AE"/>
    <w:rsid w:val="00FF4E59"/>
    <w:rsid w:val="00FF50F1"/>
    <w:rsid w:val="00FF7C28"/>
    <w:rsid w:val="2FAEAAC2"/>
    <w:rsid w:val="4C8E631D"/>
    <w:rsid w:val="5561035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8DFF744"/>
  <w15:docId w15:val="{8E438C6C-7519-43D1-A7DE-F81955863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="Times New Roman"/>
        <w:sz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1" w:uiPriority="9" w:qFormat="1"/>
    <w:lsdException w:name="heading 2" w:qFormat="1"/>
    <w:lsdException w:name="heading 3" w:qFormat="1"/>
    <w:lsdException w:name="heading 6" w:qFormat="1"/>
    <w:lsdException w:name="heading 7" w:semiHidden="1" w:unhideWhenUsed="1" w:qFormat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99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52434"/>
    <w:pPr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36C53"/>
    <w:pPr>
      <w:keepNext/>
      <w:numPr>
        <w:numId w:val="16"/>
      </w:numPr>
      <w:spacing w:before="480"/>
      <w:outlineLvl w:val="0"/>
    </w:pPr>
    <w:rPr>
      <w:rFonts w:ascii="Arial" w:eastAsia="Times New Roman" w:hAnsi="Arial" w:cs="Arial"/>
      <w:b/>
      <w:sz w:val="28"/>
      <w:szCs w:val="28"/>
    </w:rPr>
  </w:style>
  <w:style w:type="paragraph" w:styleId="Ttulo2">
    <w:name w:val="heading 2"/>
    <w:basedOn w:val="Ttulo1"/>
    <w:next w:val="Normal"/>
    <w:link w:val="Ttulo2Car"/>
    <w:qFormat/>
    <w:rsid w:val="00A502F5"/>
    <w:pPr>
      <w:numPr>
        <w:ilvl w:val="1"/>
      </w:numPr>
      <w:spacing w:before="240"/>
      <w:outlineLvl w:val="1"/>
    </w:pPr>
    <w:rPr>
      <w:rFonts w:eastAsia="MS Mincho"/>
      <w:sz w:val="24"/>
      <w:szCs w:val="24"/>
    </w:rPr>
  </w:style>
  <w:style w:type="paragraph" w:styleId="Ttulo3">
    <w:name w:val="heading 3"/>
    <w:basedOn w:val="Normal"/>
    <w:next w:val="Normal"/>
    <w:link w:val="Ttulo3Car"/>
    <w:qFormat/>
    <w:rsid w:val="00A502F5"/>
    <w:pPr>
      <w:numPr>
        <w:ilvl w:val="2"/>
        <w:numId w:val="16"/>
      </w:numPr>
      <w:outlineLvl w:val="2"/>
    </w:pPr>
    <w:rPr>
      <w:rFonts w:ascii="Arial" w:hAnsi="Arial" w:cs="Arial"/>
      <w:b/>
    </w:rPr>
  </w:style>
  <w:style w:type="paragraph" w:styleId="Ttulo4">
    <w:name w:val="heading 4"/>
    <w:basedOn w:val="Normal"/>
    <w:next w:val="Normal"/>
    <w:link w:val="Ttulo4Car"/>
    <w:rsid w:val="007F3179"/>
    <w:pPr>
      <w:keepNext/>
      <w:spacing w:after="0"/>
      <w:outlineLvl w:val="3"/>
    </w:pPr>
    <w:rPr>
      <w:rFonts w:eastAsia="Times New Roman"/>
      <w:b/>
      <w:lang w:val="en-AU"/>
    </w:rPr>
  </w:style>
  <w:style w:type="paragraph" w:styleId="Ttulo5">
    <w:name w:val="heading 5"/>
    <w:basedOn w:val="Normal"/>
    <w:next w:val="Normal"/>
    <w:link w:val="Ttulo5Car"/>
    <w:rsid w:val="007F3179"/>
    <w:pPr>
      <w:keepNext/>
      <w:spacing w:after="0"/>
      <w:ind w:left="1260"/>
      <w:outlineLvl w:val="4"/>
    </w:pPr>
    <w:rPr>
      <w:rFonts w:eastAsia="Times New Roman"/>
      <w:b/>
      <w:sz w:val="20"/>
    </w:rPr>
  </w:style>
  <w:style w:type="paragraph" w:styleId="Ttulo6">
    <w:name w:val="heading 6"/>
    <w:basedOn w:val="Normal"/>
    <w:next w:val="Normal"/>
    <w:link w:val="Ttulo6Car"/>
    <w:qFormat/>
    <w:rsid w:val="007F3179"/>
    <w:pPr>
      <w:keepNext/>
      <w:tabs>
        <w:tab w:val="left" w:pos="7938"/>
      </w:tabs>
      <w:spacing w:after="0"/>
      <w:ind w:left="1276"/>
      <w:outlineLvl w:val="5"/>
    </w:pPr>
    <w:rPr>
      <w:rFonts w:eastAsia="Times New Roman"/>
      <w:b/>
      <w:sz w:val="20"/>
    </w:rPr>
  </w:style>
  <w:style w:type="paragraph" w:styleId="Ttulo7">
    <w:name w:val="heading 7"/>
    <w:aliases w:val="Table Heading"/>
    <w:basedOn w:val="Normal"/>
    <w:next w:val="Normal"/>
    <w:link w:val="Ttulo7Car"/>
    <w:qFormat/>
    <w:rsid w:val="00B9537B"/>
    <w:pPr>
      <w:keepNext/>
      <w:spacing w:before="240" w:after="240"/>
      <w:jc w:val="center"/>
      <w:outlineLvl w:val="6"/>
    </w:pPr>
    <w:rPr>
      <w:rFonts w:eastAsia="Times New Roman"/>
      <w:b/>
    </w:rPr>
  </w:style>
  <w:style w:type="paragraph" w:styleId="Ttulo8">
    <w:name w:val="heading 8"/>
    <w:aliases w:val="Alpha List"/>
    <w:basedOn w:val="Sangranormal"/>
    <w:next w:val="Normal"/>
    <w:link w:val="Ttulo8Car"/>
    <w:rsid w:val="0007669C"/>
    <w:pPr>
      <w:numPr>
        <w:numId w:val="15"/>
      </w:numPr>
      <w:outlineLvl w:val="7"/>
    </w:pPr>
  </w:style>
  <w:style w:type="paragraph" w:styleId="Ttulo9">
    <w:name w:val="heading 9"/>
    <w:aliases w:val="Bullet List"/>
    <w:basedOn w:val="Prrafodelista"/>
    <w:next w:val="Normal"/>
    <w:link w:val="Ttulo9Car"/>
    <w:rsid w:val="0007669C"/>
    <w:pPr>
      <w:numPr>
        <w:numId w:val="14"/>
      </w:numPr>
      <w:spacing w:after="240"/>
      <w:outlineLvl w:val="8"/>
    </w:pPr>
    <w:rPr>
      <w:rFonts w:asciiTheme="minorHAnsi" w:eastAsia="MS Mincho" w:hAnsiTheme="minorHAnsi" w:cs="Arial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936C53"/>
    <w:rPr>
      <w:rFonts w:ascii="Arial" w:eastAsia="Times New Roman" w:hAnsi="Arial" w:cs="Arial"/>
      <w:b/>
      <w:sz w:val="28"/>
      <w:szCs w:val="28"/>
    </w:rPr>
  </w:style>
  <w:style w:type="character" w:customStyle="1" w:styleId="Ttulo2Car">
    <w:name w:val="Título 2 Car"/>
    <w:basedOn w:val="Fuentedeprrafopredeter"/>
    <w:link w:val="Ttulo2"/>
    <w:rsid w:val="00A502F5"/>
    <w:rPr>
      <w:rFonts w:ascii="Arial" w:eastAsia="MS Mincho" w:hAnsi="Arial" w:cs="Arial"/>
      <w:b/>
      <w:szCs w:val="24"/>
    </w:rPr>
  </w:style>
  <w:style w:type="character" w:customStyle="1" w:styleId="Ttulo3Car">
    <w:name w:val="Título 3 Car"/>
    <w:basedOn w:val="Fuentedeprrafopredeter"/>
    <w:link w:val="Ttulo3"/>
    <w:rsid w:val="00A502F5"/>
    <w:rPr>
      <w:rFonts w:ascii="Arial" w:hAnsi="Arial" w:cs="Arial"/>
      <w:b/>
    </w:rPr>
  </w:style>
  <w:style w:type="character" w:customStyle="1" w:styleId="Ttulo4Car">
    <w:name w:val="Título 4 Car"/>
    <w:basedOn w:val="Fuentedeprrafopredeter"/>
    <w:link w:val="Ttulo4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character" w:customStyle="1" w:styleId="Ttulo5Car">
    <w:name w:val="Título 5 Car"/>
    <w:basedOn w:val="Fuentedeprrafopredeter"/>
    <w:link w:val="Ttulo5"/>
    <w:rsid w:val="007F3179"/>
    <w:rPr>
      <w:rFonts w:ascii="Times New Roman" w:eastAsia="Times New Roman" w:hAnsi="Times New Roman" w:cs="Times New Roman"/>
      <w:b/>
      <w:sz w:val="20"/>
      <w:szCs w:val="20"/>
    </w:rPr>
  </w:style>
  <w:style w:type="character" w:customStyle="1" w:styleId="Ttulo6Car">
    <w:name w:val="Título 6 Car"/>
    <w:basedOn w:val="Fuentedeprrafopredeter"/>
    <w:link w:val="Ttulo6"/>
    <w:rsid w:val="007F3179"/>
    <w:rPr>
      <w:rFonts w:ascii="Times New Roman" w:eastAsia="Times New Roman" w:hAnsi="Times New Roman" w:cs="Times New Roman"/>
      <w:b/>
      <w:sz w:val="20"/>
      <w:szCs w:val="20"/>
    </w:rPr>
  </w:style>
  <w:style w:type="character" w:customStyle="1" w:styleId="Ttulo7Car">
    <w:name w:val="Título 7 Car"/>
    <w:aliases w:val="Table Heading Car"/>
    <w:basedOn w:val="Fuentedeprrafopredeter"/>
    <w:link w:val="Ttulo7"/>
    <w:rsid w:val="00B9537B"/>
    <w:rPr>
      <w:rFonts w:ascii="Times New Roman" w:eastAsia="Times New Roman" w:hAnsi="Times New Roman"/>
      <w:b/>
    </w:rPr>
  </w:style>
  <w:style w:type="paragraph" w:styleId="Sangranormal">
    <w:name w:val="Normal Indent"/>
    <w:basedOn w:val="Normal"/>
    <w:rsid w:val="007F3179"/>
    <w:pPr>
      <w:tabs>
        <w:tab w:val="left" w:pos="720"/>
      </w:tabs>
      <w:spacing w:after="0"/>
      <w:ind w:left="720"/>
    </w:pPr>
    <w:rPr>
      <w:rFonts w:eastAsia="Times New Roman"/>
      <w:sz w:val="22"/>
    </w:rPr>
  </w:style>
  <w:style w:type="character" w:customStyle="1" w:styleId="Ttulo8Car">
    <w:name w:val="Título 8 Car"/>
    <w:aliases w:val="Alpha List Car"/>
    <w:basedOn w:val="Fuentedeprrafopredeter"/>
    <w:link w:val="Ttulo8"/>
    <w:rsid w:val="0007669C"/>
    <w:rPr>
      <w:rFonts w:ascii="Times New Roman" w:eastAsia="Times New Roman" w:hAnsi="Times New Roman"/>
      <w:sz w:val="22"/>
    </w:rPr>
  </w:style>
  <w:style w:type="paragraph" w:styleId="Prrafodelista">
    <w:name w:val="List Paragraph"/>
    <w:basedOn w:val="Normal"/>
    <w:uiPriority w:val="34"/>
    <w:qFormat/>
    <w:rsid w:val="007F3179"/>
    <w:pPr>
      <w:spacing w:after="0"/>
      <w:ind w:left="720"/>
      <w:contextualSpacing/>
    </w:pPr>
    <w:rPr>
      <w:rFonts w:eastAsia="Times New Roman"/>
      <w:sz w:val="20"/>
    </w:rPr>
  </w:style>
  <w:style w:type="character" w:customStyle="1" w:styleId="Ttulo9Car">
    <w:name w:val="Título 9 Car"/>
    <w:aliases w:val="Bullet List Car"/>
    <w:basedOn w:val="Fuentedeprrafopredeter"/>
    <w:link w:val="Ttulo9"/>
    <w:rsid w:val="0007669C"/>
    <w:rPr>
      <w:rFonts w:asciiTheme="minorHAnsi" w:eastAsia="MS Mincho" w:hAnsiTheme="minorHAnsi" w:cs="Arial"/>
      <w:szCs w:val="24"/>
    </w:rPr>
  </w:style>
  <w:style w:type="paragraph" w:customStyle="1" w:styleId="ReportTitle">
    <w:name w:val="Report Title"/>
    <w:basedOn w:val="Normal"/>
    <w:qFormat/>
    <w:rsid w:val="006D68C6"/>
    <w:pPr>
      <w:spacing w:after="360" w:line="216" w:lineRule="auto"/>
    </w:pPr>
    <w:rPr>
      <w:rFonts w:ascii="Arial" w:hAnsi="Arial"/>
      <w:b/>
      <w:color w:val="428F35"/>
      <w:sz w:val="56"/>
    </w:rPr>
  </w:style>
  <w:style w:type="paragraph" w:customStyle="1" w:styleId="ReportPreparedby">
    <w:name w:val="Report Prepared by"/>
    <w:basedOn w:val="Normal"/>
    <w:qFormat/>
    <w:rsid w:val="006D68C6"/>
    <w:pPr>
      <w:spacing w:after="0"/>
    </w:pPr>
    <w:rPr>
      <w:rFonts w:ascii="Arial" w:hAnsi="Arial"/>
      <w:sz w:val="28"/>
    </w:rPr>
  </w:style>
  <w:style w:type="paragraph" w:customStyle="1" w:styleId="MonthYear">
    <w:name w:val="Month Year"/>
    <w:basedOn w:val="Normal"/>
    <w:qFormat/>
    <w:rsid w:val="006D68C6"/>
    <w:pPr>
      <w:spacing w:after="120"/>
    </w:pPr>
    <w:rPr>
      <w:rFonts w:ascii="Arial" w:hAnsi="Arial"/>
      <w:b/>
      <w:sz w:val="56"/>
    </w:rPr>
  </w:style>
  <w:style w:type="paragraph" w:customStyle="1" w:styleId="ReportNumber">
    <w:name w:val="Report Number"/>
    <w:basedOn w:val="Normal"/>
    <w:qFormat/>
    <w:rsid w:val="00EB6223"/>
    <w:pPr>
      <w:spacing w:after="120"/>
      <w:jc w:val="right"/>
    </w:pPr>
    <w:rPr>
      <w:rFonts w:ascii="Arial" w:hAnsi="Arial"/>
      <w:b/>
      <w:sz w:val="56"/>
    </w:rPr>
  </w:style>
  <w:style w:type="paragraph" w:styleId="Piedepgina">
    <w:name w:val="footer"/>
    <w:basedOn w:val="Normal"/>
    <w:link w:val="PiedepginaCar"/>
    <w:rsid w:val="007F3179"/>
    <w:pPr>
      <w:tabs>
        <w:tab w:val="left" w:pos="720"/>
        <w:tab w:val="center" w:pos="4320"/>
        <w:tab w:val="right" w:pos="8640"/>
      </w:tabs>
      <w:spacing w:after="0"/>
    </w:pPr>
    <w:rPr>
      <w:rFonts w:eastAsia="Times New Roman"/>
      <w:sz w:val="22"/>
    </w:rPr>
  </w:style>
  <w:style w:type="character" w:customStyle="1" w:styleId="PiedepginaCar">
    <w:name w:val="Pie de página Car"/>
    <w:basedOn w:val="Fuentedeprrafopredeter"/>
    <w:link w:val="Piedepgina"/>
    <w:rsid w:val="007F3179"/>
    <w:rPr>
      <w:rFonts w:ascii="Times New Roman" w:eastAsia="Times New Roman" w:hAnsi="Times New Roman" w:cs="Times New Roman"/>
      <w:sz w:val="22"/>
      <w:szCs w:val="20"/>
    </w:rPr>
  </w:style>
  <w:style w:type="character" w:styleId="Nmerodepgina">
    <w:name w:val="page number"/>
    <w:basedOn w:val="Fuentedeprrafopredeter"/>
    <w:rsid w:val="007F3179"/>
    <w:rPr>
      <w:sz w:val="20"/>
    </w:rPr>
  </w:style>
  <w:style w:type="paragraph" w:styleId="Encabezado">
    <w:name w:val="header"/>
    <w:basedOn w:val="Normal"/>
    <w:link w:val="EncabezadoCar"/>
    <w:rsid w:val="007F3179"/>
    <w:pPr>
      <w:tabs>
        <w:tab w:val="left" w:pos="720"/>
        <w:tab w:val="center" w:pos="4320"/>
        <w:tab w:val="right" w:pos="8640"/>
      </w:tabs>
      <w:spacing w:after="0"/>
    </w:pPr>
    <w:rPr>
      <w:rFonts w:eastAsia="Times New Roman"/>
      <w:sz w:val="22"/>
    </w:rPr>
  </w:style>
  <w:style w:type="character" w:customStyle="1" w:styleId="EncabezadoCar">
    <w:name w:val="Encabezado Car"/>
    <w:basedOn w:val="Fuentedeprrafopredeter"/>
    <w:link w:val="Encabezado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angradetextonormal">
    <w:name w:val="Body Text Indent"/>
    <w:basedOn w:val="Normal"/>
    <w:link w:val="SangradetextonormalCar"/>
    <w:rsid w:val="007F3179"/>
    <w:pPr>
      <w:spacing w:before="240" w:after="240"/>
      <w:ind w:left="1080"/>
    </w:pPr>
    <w:rPr>
      <w:rFonts w:ascii="Arial" w:eastAsia="Times New Roman" w:hAnsi="Arial"/>
      <w:sz w:val="20"/>
      <w:lang w:val="en-AU"/>
    </w:rPr>
  </w:style>
  <w:style w:type="character" w:customStyle="1" w:styleId="SangradetextonormalCar">
    <w:name w:val="Sangría de texto normal Car"/>
    <w:basedOn w:val="Fuentedeprrafopredeter"/>
    <w:link w:val="Sangradetextonormal"/>
    <w:rsid w:val="007F3179"/>
    <w:rPr>
      <w:rFonts w:ascii="Arial" w:eastAsia="Times New Roman" w:hAnsi="Arial" w:cs="Times New Roman"/>
      <w:sz w:val="20"/>
      <w:szCs w:val="20"/>
      <w:lang w:val="en-AU"/>
    </w:rPr>
  </w:style>
  <w:style w:type="paragraph" w:styleId="TDC1">
    <w:name w:val="toc 1"/>
    <w:basedOn w:val="Normal"/>
    <w:next w:val="Normal"/>
    <w:autoRedefine/>
    <w:uiPriority w:val="39"/>
    <w:rsid w:val="00866805"/>
    <w:pPr>
      <w:tabs>
        <w:tab w:val="left" w:pos="360"/>
        <w:tab w:val="left" w:pos="1560"/>
        <w:tab w:val="right" w:leader="dot" w:pos="8640"/>
      </w:tabs>
      <w:spacing w:before="120" w:after="120"/>
    </w:pPr>
    <w:rPr>
      <w:rFonts w:ascii="Arial" w:eastAsia="Times New Roman" w:hAnsi="Arial" w:cs="Arial"/>
      <w:noProof/>
      <w:sz w:val="22"/>
      <w:szCs w:val="22"/>
    </w:rPr>
  </w:style>
  <w:style w:type="paragraph" w:styleId="TDC3">
    <w:name w:val="toc 3"/>
    <w:basedOn w:val="Normal"/>
    <w:next w:val="Normal"/>
    <w:autoRedefine/>
    <w:uiPriority w:val="39"/>
    <w:rsid w:val="006F01FD"/>
    <w:pPr>
      <w:tabs>
        <w:tab w:val="left" w:pos="1320"/>
        <w:tab w:val="right" w:leader="dot" w:pos="8630"/>
      </w:tabs>
      <w:spacing w:before="120" w:after="120"/>
      <w:ind w:left="600"/>
    </w:pPr>
    <w:rPr>
      <w:rFonts w:ascii="Arial" w:eastAsia="Times New Roman" w:hAnsi="Arial"/>
      <w:sz w:val="22"/>
    </w:rPr>
  </w:style>
  <w:style w:type="character" w:styleId="Refdenotaalpie">
    <w:name w:val="footnote reference"/>
    <w:basedOn w:val="Fuentedeprrafopredeter"/>
    <w:rsid w:val="007F3179"/>
    <w:rPr>
      <w:vertAlign w:val="superscript"/>
    </w:rPr>
  </w:style>
  <w:style w:type="paragraph" w:styleId="Textonotapie">
    <w:name w:val="footnote text"/>
    <w:basedOn w:val="Normal"/>
    <w:link w:val="TextonotapieCar"/>
    <w:rsid w:val="007F3179"/>
    <w:pPr>
      <w:tabs>
        <w:tab w:val="left" w:pos="720"/>
      </w:tabs>
      <w:spacing w:after="0"/>
    </w:pPr>
    <w:rPr>
      <w:rFonts w:eastAsia="Times New Roman"/>
      <w:sz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7F3179"/>
    <w:rPr>
      <w:rFonts w:ascii="Times New Roman" w:eastAsia="Times New Roman" w:hAnsi="Times New Roman" w:cs="Times New Roman"/>
      <w:sz w:val="20"/>
      <w:szCs w:val="20"/>
    </w:rPr>
  </w:style>
  <w:style w:type="character" w:styleId="Hipervnculo">
    <w:name w:val="Hyperlink"/>
    <w:basedOn w:val="Fuentedeprrafopredeter"/>
    <w:uiPriority w:val="99"/>
    <w:rsid w:val="007F3179"/>
    <w:rPr>
      <w:color w:val="0000FF"/>
      <w:u w:val="single"/>
    </w:rPr>
  </w:style>
  <w:style w:type="character" w:customStyle="1" w:styleId="InitialStyle">
    <w:name w:val="InitialStyle"/>
    <w:rsid w:val="007F3179"/>
    <w:rPr>
      <w:rFonts w:ascii="Arial" w:hAnsi="Arial" w:cs="Arial"/>
    </w:rPr>
  </w:style>
  <w:style w:type="paragraph" w:styleId="Descripcin">
    <w:name w:val="caption"/>
    <w:aliases w:val="Figure Caption"/>
    <w:basedOn w:val="Normal"/>
    <w:next w:val="Normal"/>
    <w:qFormat/>
    <w:rsid w:val="00B9537B"/>
    <w:pPr>
      <w:tabs>
        <w:tab w:val="left" w:pos="720"/>
      </w:tabs>
      <w:spacing w:before="240" w:after="240"/>
      <w:jc w:val="center"/>
    </w:pPr>
    <w:rPr>
      <w:rFonts w:eastAsia="MS Mincho"/>
      <w:b/>
    </w:rPr>
  </w:style>
  <w:style w:type="paragraph" w:customStyle="1" w:styleId="body">
    <w:name w:val="body"/>
    <w:basedOn w:val="Normal"/>
    <w:link w:val="bodyChar"/>
    <w:rsid w:val="007F3179"/>
    <w:pPr>
      <w:tabs>
        <w:tab w:val="left" w:pos="1418"/>
        <w:tab w:val="left" w:pos="2835"/>
        <w:tab w:val="left" w:pos="4253"/>
      </w:tabs>
      <w:spacing w:after="288"/>
      <w:ind w:left="720"/>
    </w:pPr>
    <w:rPr>
      <w:rFonts w:eastAsia="Times New Roman"/>
      <w:lang w:val="en-GB"/>
    </w:rPr>
  </w:style>
  <w:style w:type="character" w:customStyle="1" w:styleId="bodyChar">
    <w:name w:val="body Char"/>
    <w:basedOn w:val="Fuentedeprrafopredeter"/>
    <w:link w:val="body"/>
    <w:locked/>
    <w:rsid w:val="007F3179"/>
    <w:rPr>
      <w:rFonts w:ascii="Times New Roman" w:eastAsia="Times New Roman" w:hAnsi="Times New Roman" w:cs="Times New Roman"/>
      <w:szCs w:val="20"/>
      <w:lang w:val="en-GB"/>
    </w:rPr>
  </w:style>
  <w:style w:type="paragraph" w:styleId="Textoindependiente">
    <w:name w:val="Body Text"/>
    <w:basedOn w:val="Normal"/>
    <w:link w:val="TextoindependienteCar"/>
    <w:rsid w:val="007F3179"/>
    <w:pPr>
      <w:spacing w:after="0" w:line="480" w:lineRule="auto"/>
      <w:jc w:val="center"/>
    </w:pPr>
    <w:rPr>
      <w:rFonts w:ascii="Arial" w:eastAsia="Times New Roman" w:hAnsi="Arial"/>
      <w:b/>
      <w:sz w:val="44"/>
      <w:lang w:val="pt-BR"/>
    </w:rPr>
  </w:style>
  <w:style w:type="character" w:customStyle="1" w:styleId="TextoindependienteCar">
    <w:name w:val="Texto independiente Car"/>
    <w:basedOn w:val="Fuentedeprrafopredeter"/>
    <w:link w:val="Textoindependiente"/>
    <w:rsid w:val="007F3179"/>
    <w:rPr>
      <w:rFonts w:ascii="Arial" w:eastAsia="Times New Roman" w:hAnsi="Arial" w:cs="Times New Roman"/>
      <w:b/>
      <w:sz w:val="44"/>
      <w:szCs w:val="20"/>
      <w:lang w:val="pt-BR"/>
    </w:rPr>
  </w:style>
  <w:style w:type="paragraph" w:customStyle="1" w:styleId="Body0">
    <w:name w:val="Body"/>
    <w:basedOn w:val="Normal"/>
    <w:rsid w:val="007F3179"/>
    <w:pPr>
      <w:tabs>
        <w:tab w:val="left" w:pos="720"/>
      </w:tabs>
      <w:spacing w:after="0"/>
    </w:pPr>
    <w:rPr>
      <w:rFonts w:eastAsia="Times New Roman"/>
      <w:color w:val="000000"/>
      <w:sz w:val="22"/>
    </w:rPr>
  </w:style>
  <w:style w:type="paragraph" w:styleId="Sangra2detindependiente">
    <w:name w:val="Body Text Indent 2"/>
    <w:basedOn w:val="Normal"/>
    <w:link w:val="Sangra2detindependienteCar"/>
    <w:uiPriority w:val="99"/>
    <w:rsid w:val="007F3179"/>
    <w:pPr>
      <w:spacing w:after="0"/>
      <w:ind w:left="1080" w:hanging="1080"/>
    </w:pPr>
    <w:rPr>
      <w:rFonts w:eastAsia="Times New Roman"/>
      <w:b/>
      <w:lang w:val="en-AU"/>
    </w:r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paragraph" w:styleId="Sangra3detindependiente">
    <w:name w:val="Body Text Indent 3"/>
    <w:basedOn w:val="Normal"/>
    <w:link w:val="Sangra3detindependienteCar"/>
    <w:rsid w:val="007F3179"/>
    <w:pPr>
      <w:spacing w:after="0"/>
      <w:ind w:left="1440" w:hanging="360"/>
    </w:pPr>
    <w:rPr>
      <w:rFonts w:eastAsia="Times New Roman"/>
      <w:b/>
      <w:lang w:val="en-AU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paragraph" w:styleId="Textosinformato">
    <w:name w:val="Plain Text"/>
    <w:basedOn w:val="Normal"/>
    <w:link w:val="TextosinformatoCar"/>
    <w:rsid w:val="007F3179"/>
    <w:pPr>
      <w:widowControl w:val="0"/>
      <w:spacing w:after="0"/>
    </w:pPr>
    <w:rPr>
      <w:rFonts w:ascii="Courier New" w:eastAsia="Times New Roman" w:hAnsi="Courier New"/>
      <w:sz w:val="20"/>
    </w:rPr>
  </w:style>
  <w:style w:type="character" w:customStyle="1" w:styleId="TextosinformatoCar">
    <w:name w:val="Texto sin formato Car"/>
    <w:basedOn w:val="Fuentedeprrafopredeter"/>
    <w:link w:val="Textosinformato"/>
    <w:rsid w:val="007F3179"/>
    <w:rPr>
      <w:rFonts w:ascii="Courier New" w:eastAsia="Times New Roman" w:hAnsi="Courier New" w:cs="Times New Roman"/>
      <w:sz w:val="20"/>
      <w:szCs w:val="20"/>
    </w:rPr>
  </w:style>
  <w:style w:type="paragraph" w:styleId="Textoindependiente2">
    <w:name w:val="Body Text 2"/>
    <w:basedOn w:val="Normal"/>
    <w:link w:val="Textoindependiente2Car"/>
    <w:rsid w:val="007F3179"/>
    <w:pPr>
      <w:spacing w:after="0"/>
    </w:pPr>
    <w:rPr>
      <w:rFonts w:eastAsia="Times New Roman"/>
      <w:sz w:val="20"/>
    </w:rPr>
  </w:style>
  <w:style w:type="character" w:customStyle="1" w:styleId="Textoindependiente2Car">
    <w:name w:val="Texto independiente 2 Car"/>
    <w:basedOn w:val="Fuentedeprrafopredeter"/>
    <w:link w:val="Textoindependiente2"/>
    <w:rsid w:val="007F3179"/>
    <w:rPr>
      <w:rFonts w:ascii="Times New Roman" w:eastAsia="Times New Roman" w:hAnsi="Times New Roman" w:cs="Times New Roman"/>
      <w:sz w:val="20"/>
      <w:szCs w:val="20"/>
    </w:rPr>
  </w:style>
  <w:style w:type="paragraph" w:styleId="Textoindependiente3">
    <w:name w:val="Body Text 3"/>
    <w:basedOn w:val="Normal"/>
    <w:link w:val="Textoindependiente3Car"/>
    <w:rsid w:val="007F3179"/>
    <w:pPr>
      <w:spacing w:after="0"/>
    </w:pPr>
    <w:rPr>
      <w:rFonts w:eastAsia="Times New Roman"/>
      <w:sz w:val="22"/>
    </w:rPr>
  </w:style>
  <w:style w:type="character" w:customStyle="1" w:styleId="Textoindependiente3Car">
    <w:name w:val="Texto independiente 3 Car"/>
    <w:basedOn w:val="Fuentedeprrafopredeter"/>
    <w:link w:val="Textoindependiente3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Textodebloque">
    <w:name w:val="Block Text"/>
    <w:basedOn w:val="Normal"/>
    <w:rsid w:val="007F3179"/>
    <w:pPr>
      <w:tabs>
        <w:tab w:val="left" w:pos="2552"/>
        <w:tab w:val="left" w:pos="7938"/>
      </w:tabs>
      <w:spacing w:after="0"/>
      <w:ind w:left="2552" w:right="660" w:hanging="851"/>
    </w:pPr>
    <w:rPr>
      <w:rFonts w:eastAsia="Times New Roman"/>
      <w:sz w:val="20"/>
    </w:rPr>
  </w:style>
  <w:style w:type="paragraph" w:styleId="Mapadeldocumento">
    <w:name w:val="Document Map"/>
    <w:basedOn w:val="Normal"/>
    <w:link w:val="MapadeldocumentoCar"/>
    <w:rsid w:val="007F3179"/>
    <w:pPr>
      <w:shd w:val="clear" w:color="auto" w:fill="000080"/>
      <w:spacing w:after="0"/>
    </w:pPr>
    <w:rPr>
      <w:rFonts w:ascii="Tahoma" w:eastAsia="Times New Roman" w:hAnsi="Tahoma"/>
      <w:sz w:val="20"/>
    </w:rPr>
  </w:style>
  <w:style w:type="character" w:customStyle="1" w:styleId="MapadeldocumentoCar">
    <w:name w:val="Mapa del documento Car"/>
    <w:basedOn w:val="Fuentedeprrafopredeter"/>
    <w:link w:val="Mapadeldocumento"/>
    <w:rsid w:val="007F3179"/>
    <w:rPr>
      <w:rFonts w:ascii="Tahoma" w:eastAsia="Times New Roman" w:hAnsi="Tahoma" w:cs="Times New Roman"/>
      <w:sz w:val="20"/>
      <w:szCs w:val="20"/>
      <w:shd w:val="clear" w:color="auto" w:fill="000080"/>
    </w:rPr>
  </w:style>
  <w:style w:type="paragraph" w:styleId="TDC2">
    <w:name w:val="toc 2"/>
    <w:basedOn w:val="Normal"/>
    <w:next w:val="Normal"/>
    <w:autoRedefine/>
    <w:uiPriority w:val="39"/>
    <w:rsid w:val="0038786C"/>
    <w:pPr>
      <w:tabs>
        <w:tab w:val="left" w:pos="900"/>
        <w:tab w:val="right" w:leader="dot" w:pos="8640"/>
      </w:tabs>
      <w:spacing w:before="120" w:after="120"/>
      <w:ind w:left="360"/>
    </w:pPr>
    <w:rPr>
      <w:rFonts w:ascii="Arial" w:eastAsia="Times New Roman" w:hAnsi="Arial"/>
      <w:noProof/>
      <w:sz w:val="22"/>
    </w:rPr>
  </w:style>
  <w:style w:type="paragraph" w:customStyle="1" w:styleId="Referncias">
    <w:name w:val="Referências"/>
    <w:basedOn w:val="Normal"/>
    <w:rsid w:val="007F3179"/>
    <w:pPr>
      <w:keepLines/>
      <w:tabs>
        <w:tab w:val="left" w:pos="720"/>
        <w:tab w:val="right" w:pos="2835"/>
        <w:tab w:val="left" w:pos="3119"/>
      </w:tabs>
      <w:spacing w:after="120"/>
      <w:ind w:left="3119" w:hanging="1701"/>
    </w:pPr>
    <w:rPr>
      <w:rFonts w:eastAsia="Times New Roman"/>
      <w:sz w:val="22"/>
      <w:lang w:val="pt-BR"/>
    </w:rPr>
  </w:style>
  <w:style w:type="paragraph" w:customStyle="1" w:styleId="NormalSingleSpace">
    <w:name w:val="Normal Single Space"/>
    <w:basedOn w:val="Normal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paragraph" w:customStyle="1" w:styleId="reference0">
    <w:name w:val="reference"/>
    <w:aliases w:val="r"/>
    <w:basedOn w:val="Normal"/>
    <w:rsid w:val="007F3179"/>
    <w:pPr>
      <w:tabs>
        <w:tab w:val="left" w:pos="720"/>
      </w:tabs>
      <w:spacing w:after="100"/>
      <w:ind w:left="540" w:hanging="540"/>
    </w:pPr>
    <w:rPr>
      <w:rFonts w:ascii="Times" w:eastAsia="Times New Roman" w:hAnsi="Times"/>
      <w:sz w:val="20"/>
    </w:rPr>
  </w:style>
  <w:style w:type="paragraph" w:customStyle="1" w:styleId="HangIndent">
    <w:name w:val="HangIndent"/>
    <w:basedOn w:val="Normal"/>
    <w:rsid w:val="007F3179"/>
    <w:pPr>
      <w:tabs>
        <w:tab w:val="left" w:pos="720"/>
      </w:tabs>
      <w:spacing w:after="0"/>
      <w:ind w:left="720" w:hanging="720"/>
    </w:pPr>
    <w:rPr>
      <w:rFonts w:eastAsia="Times New Roman"/>
      <w:sz w:val="22"/>
    </w:rPr>
  </w:style>
  <w:style w:type="paragraph" w:customStyle="1" w:styleId="Reference">
    <w:name w:val="Reference"/>
    <w:basedOn w:val="HangIndent"/>
    <w:rsid w:val="007F3179"/>
    <w:pPr>
      <w:numPr>
        <w:numId w:val="11"/>
      </w:numPr>
      <w:spacing w:after="40"/>
    </w:pPr>
    <w:rPr>
      <w:sz w:val="20"/>
    </w:rPr>
  </w:style>
  <w:style w:type="paragraph" w:styleId="Listaconvietas">
    <w:name w:val="List Bullet"/>
    <w:basedOn w:val="Normal"/>
    <w:autoRedefine/>
    <w:rsid w:val="007F3179"/>
    <w:pPr>
      <w:numPr>
        <w:numId w:val="1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2">
    <w:name w:val="List Bullet 2"/>
    <w:basedOn w:val="Normal"/>
    <w:autoRedefine/>
    <w:rsid w:val="007F3179"/>
    <w:pPr>
      <w:numPr>
        <w:numId w:val="2"/>
      </w:numPr>
      <w:spacing w:after="0"/>
    </w:pPr>
    <w:rPr>
      <w:rFonts w:eastAsia="Times New Roman"/>
      <w:sz w:val="22"/>
    </w:rPr>
  </w:style>
  <w:style w:type="paragraph" w:styleId="Listaconvietas3">
    <w:name w:val="List Bullet 3"/>
    <w:basedOn w:val="Normal"/>
    <w:autoRedefine/>
    <w:rsid w:val="007F3179"/>
    <w:pPr>
      <w:numPr>
        <w:numId w:val="3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4">
    <w:name w:val="List Bullet 4"/>
    <w:basedOn w:val="Normal"/>
    <w:autoRedefine/>
    <w:rsid w:val="007F3179"/>
    <w:pPr>
      <w:numPr>
        <w:numId w:val="4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5">
    <w:name w:val="List Bullet 5"/>
    <w:basedOn w:val="Normal"/>
    <w:autoRedefine/>
    <w:rsid w:val="007F3179"/>
    <w:pPr>
      <w:numPr>
        <w:numId w:val="5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">
    <w:name w:val="List Number"/>
    <w:basedOn w:val="Normal"/>
    <w:rsid w:val="007F3179"/>
    <w:pPr>
      <w:numPr>
        <w:numId w:val="6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2">
    <w:name w:val="List Number 2"/>
    <w:basedOn w:val="Normal"/>
    <w:rsid w:val="007F3179"/>
    <w:pPr>
      <w:numPr>
        <w:numId w:val="7"/>
      </w:numPr>
      <w:spacing w:after="0"/>
    </w:pPr>
    <w:rPr>
      <w:rFonts w:eastAsia="Times New Roman"/>
      <w:sz w:val="22"/>
    </w:rPr>
  </w:style>
  <w:style w:type="paragraph" w:styleId="Listaconnmeros3">
    <w:name w:val="List Number 3"/>
    <w:basedOn w:val="Normal"/>
    <w:rsid w:val="007F3179"/>
    <w:pPr>
      <w:numPr>
        <w:numId w:val="8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4">
    <w:name w:val="List Number 4"/>
    <w:basedOn w:val="Normal"/>
    <w:rsid w:val="007F3179"/>
    <w:pPr>
      <w:numPr>
        <w:numId w:val="9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5">
    <w:name w:val="List Number 5"/>
    <w:basedOn w:val="Normal"/>
    <w:rsid w:val="007F3179"/>
    <w:pPr>
      <w:numPr>
        <w:numId w:val="10"/>
      </w:numPr>
      <w:tabs>
        <w:tab w:val="left" w:pos="720"/>
      </w:tabs>
      <w:spacing w:after="0"/>
    </w:pPr>
    <w:rPr>
      <w:rFonts w:eastAsia="Times New Roman"/>
      <w:sz w:val="22"/>
    </w:rPr>
  </w:style>
  <w:style w:type="character" w:styleId="Hipervnculovisitado">
    <w:name w:val="FollowedHyperlink"/>
    <w:basedOn w:val="Fuentedeprrafopredeter"/>
    <w:rsid w:val="007F3179"/>
    <w:rPr>
      <w:color w:val="800080"/>
      <w:u w:val="single"/>
    </w:rPr>
  </w:style>
  <w:style w:type="paragraph" w:customStyle="1" w:styleId="DefaultText">
    <w:name w:val="Default Text"/>
    <w:basedOn w:val="Normal"/>
    <w:rsid w:val="007F3179"/>
    <w:pPr>
      <w:widowControl w:val="0"/>
      <w:autoSpaceDE w:val="0"/>
      <w:autoSpaceDN w:val="0"/>
      <w:adjustRightInd w:val="0"/>
      <w:spacing w:after="0"/>
    </w:pPr>
    <w:rPr>
      <w:rFonts w:eastAsia="Times New Roman"/>
    </w:rPr>
  </w:style>
  <w:style w:type="paragraph" w:customStyle="1" w:styleId="CellLittReferenceNumber">
    <w:name w:val="Cell_Litt_Reference_Number"/>
    <w:basedOn w:val="Textoindependiente"/>
    <w:rsid w:val="007F3179"/>
    <w:pPr>
      <w:spacing w:before="40" w:line="240" w:lineRule="auto"/>
      <w:ind w:left="57"/>
      <w:jc w:val="left"/>
    </w:pPr>
    <w:rPr>
      <w:rFonts w:ascii="Times New Roman" w:hAnsi="Times New Roman"/>
      <w:sz w:val="28"/>
      <w:lang w:val="en-GB"/>
    </w:rPr>
  </w:style>
  <w:style w:type="paragraph" w:styleId="Textodeglobo">
    <w:name w:val="Balloon Text"/>
    <w:basedOn w:val="Normal"/>
    <w:link w:val="TextodegloboCar"/>
    <w:uiPriority w:val="99"/>
    <w:rsid w:val="007F3179"/>
    <w:pPr>
      <w:spacing w:after="0"/>
    </w:pPr>
    <w:rPr>
      <w:rFonts w:ascii="Tahoma" w:eastAsia="Times New Roman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7F3179"/>
    <w:rPr>
      <w:rFonts w:ascii="Tahoma" w:eastAsia="Times New Roman" w:hAnsi="Tahoma" w:cs="Tahoma"/>
      <w:sz w:val="16"/>
      <w:szCs w:val="16"/>
    </w:rPr>
  </w:style>
  <w:style w:type="paragraph" w:styleId="Lista2">
    <w:name w:val="List 2"/>
    <w:basedOn w:val="Normal"/>
    <w:rsid w:val="007F3179"/>
    <w:pPr>
      <w:tabs>
        <w:tab w:val="left" w:pos="720"/>
      </w:tabs>
      <w:spacing w:after="0"/>
      <w:ind w:left="720" w:hanging="360"/>
    </w:pPr>
    <w:rPr>
      <w:rFonts w:eastAsia="Times New Roman"/>
      <w:sz w:val="22"/>
    </w:rPr>
  </w:style>
  <w:style w:type="table" w:styleId="Tablaconcuadrcula">
    <w:name w:val="Table Grid"/>
    <w:basedOn w:val="Tablanormal"/>
    <w:uiPriority w:val="59"/>
    <w:rsid w:val="007F3179"/>
    <w:pPr>
      <w:tabs>
        <w:tab w:val="left" w:pos="720"/>
      </w:tabs>
      <w:spacing w:after="0"/>
      <w:jc w:val="both"/>
    </w:pPr>
    <w:rPr>
      <w:rFonts w:ascii="Times New Roman" w:eastAsia="Times New Roman" w:hAnsi="Times New Roman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7">
    <w:name w:val="index 7"/>
    <w:basedOn w:val="Normal"/>
    <w:next w:val="Normal"/>
    <w:autoRedefine/>
    <w:rsid w:val="007F3179"/>
    <w:pPr>
      <w:spacing w:after="0"/>
      <w:ind w:left="1540" w:hanging="220"/>
    </w:pPr>
    <w:rPr>
      <w:rFonts w:eastAsia="Times New Roman"/>
      <w:sz w:val="22"/>
    </w:rPr>
  </w:style>
  <w:style w:type="paragraph" w:styleId="Lista">
    <w:name w:val="List"/>
    <w:basedOn w:val="Normal"/>
    <w:rsid w:val="007F3179"/>
    <w:pPr>
      <w:tabs>
        <w:tab w:val="left" w:pos="720"/>
      </w:tabs>
      <w:spacing w:after="0"/>
      <w:ind w:left="360" w:hanging="360"/>
    </w:pPr>
    <w:rPr>
      <w:rFonts w:eastAsia="Times New Roman"/>
      <w:sz w:val="22"/>
    </w:rPr>
  </w:style>
  <w:style w:type="paragraph" w:styleId="Lista3">
    <w:name w:val="List 3"/>
    <w:basedOn w:val="Normal"/>
    <w:rsid w:val="007F3179"/>
    <w:pPr>
      <w:tabs>
        <w:tab w:val="left" w:pos="720"/>
      </w:tabs>
      <w:spacing w:after="0"/>
      <w:ind w:left="1080" w:hanging="360"/>
    </w:pPr>
    <w:rPr>
      <w:rFonts w:eastAsia="Times New Roman"/>
      <w:sz w:val="22"/>
    </w:rPr>
  </w:style>
  <w:style w:type="paragraph" w:styleId="Lista4">
    <w:name w:val="List 4"/>
    <w:basedOn w:val="Normal"/>
    <w:rsid w:val="007F3179"/>
    <w:pPr>
      <w:tabs>
        <w:tab w:val="left" w:pos="720"/>
      </w:tabs>
      <w:spacing w:after="0"/>
      <w:ind w:left="1440" w:hanging="360"/>
    </w:pPr>
    <w:rPr>
      <w:rFonts w:eastAsia="Times New Roman"/>
      <w:sz w:val="22"/>
    </w:rPr>
  </w:style>
  <w:style w:type="paragraph" w:styleId="Lista5">
    <w:name w:val="List 5"/>
    <w:basedOn w:val="Normal"/>
    <w:rsid w:val="007F3179"/>
    <w:pPr>
      <w:tabs>
        <w:tab w:val="left" w:pos="720"/>
      </w:tabs>
      <w:spacing w:after="0"/>
      <w:ind w:left="1800" w:hanging="360"/>
    </w:pPr>
    <w:rPr>
      <w:rFonts w:eastAsia="Times New Roman"/>
      <w:sz w:val="22"/>
    </w:rPr>
  </w:style>
  <w:style w:type="paragraph" w:styleId="Continuarlista">
    <w:name w:val="List Continue"/>
    <w:basedOn w:val="Normal"/>
    <w:rsid w:val="007F3179"/>
    <w:pPr>
      <w:tabs>
        <w:tab w:val="left" w:pos="720"/>
      </w:tabs>
      <w:spacing w:after="120"/>
      <w:ind w:left="360"/>
    </w:pPr>
    <w:rPr>
      <w:rFonts w:eastAsia="Times New Roman"/>
      <w:sz w:val="22"/>
    </w:rPr>
  </w:style>
  <w:style w:type="paragraph" w:styleId="Continuarlista2">
    <w:name w:val="List Continue 2"/>
    <w:basedOn w:val="Normal"/>
    <w:rsid w:val="007F3179"/>
    <w:pPr>
      <w:tabs>
        <w:tab w:val="left" w:pos="720"/>
      </w:tabs>
      <w:spacing w:after="120"/>
      <w:ind w:left="720"/>
    </w:pPr>
    <w:rPr>
      <w:rFonts w:eastAsia="Times New Roman"/>
      <w:sz w:val="22"/>
    </w:rPr>
  </w:style>
  <w:style w:type="paragraph" w:styleId="Continuarlista3">
    <w:name w:val="List Continue 3"/>
    <w:basedOn w:val="Normal"/>
    <w:rsid w:val="007F3179"/>
    <w:pPr>
      <w:tabs>
        <w:tab w:val="left" w:pos="720"/>
      </w:tabs>
      <w:spacing w:after="120"/>
      <w:ind w:left="1080"/>
    </w:pPr>
    <w:rPr>
      <w:rFonts w:eastAsia="Times New Roman"/>
      <w:sz w:val="22"/>
    </w:rPr>
  </w:style>
  <w:style w:type="paragraph" w:styleId="Continuarlista4">
    <w:name w:val="List Continue 4"/>
    <w:basedOn w:val="Normal"/>
    <w:rsid w:val="007F3179"/>
    <w:pPr>
      <w:tabs>
        <w:tab w:val="left" w:pos="720"/>
      </w:tabs>
      <w:spacing w:after="120"/>
      <w:ind w:left="1440"/>
    </w:pPr>
    <w:rPr>
      <w:rFonts w:eastAsia="Times New Roman"/>
      <w:sz w:val="22"/>
    </w:rPr>
  </w:style>
  <w:style w:type="paragraph" w:styleId="Continuarlista5">
    <w:name w:val="List Continue 5"/>
    <w:basedOn w:val="Normal"/>
    <w:rsid w:val="007F3179"/>
    <w:pPr>
      <w:tabs>
        <w:tab w:val="left" w:pos="720"/>
      </w:tabs>
      <w:spacing w:after="120"/>
      <w:ind w:left="1800"/>
    </w:pPr>
    <w:rPr>
      <w:rFonts w:eastAsia="Times New Roman"/>
      <w:sz w:val="22"/>
    </w:rPr>
  </w:style>
  <w:style w:type="paragraph" w:styleId="Encabezadodemensaje">
    <w:name w:val="Message Header"/>
    <w:basedOn w:val="Normal"/>
    <w:link w:val="EncabezadodemensajeCar"/>
    <w:rsid w:val="007F317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tabs>
        <w:tab w:val="left" w:pos="720"/>
      </w:tabs>
      <w:spacing w:after="0"/>
      <w:ind w:left="1080" w:hanging="1080"/>
    </w:pPr>
    <w:rPr>
      <w:rFonts w:ascii="Arial" w:eastAsia="Times New Roman" w:hAnsi="Arial"/>
    </w:rPr>
  </w:style>
  <w:style w:type="character" w:customStyle="1" w:styleId="EncabezadodemensajeCar">
    <w:name w:val="Encabezado de mensaje Car"/>
    <w:basedOn w:val="Fuentedeprrafopredeter"/>
    <w:link w:val="Encabezadodemensaje"/>
    <w:rsid w:val="007F3179"/>
    <w:rPr>
      <w:rFonts w:ascii="Arial" w:eastAsia="Times New Roman" w:hAnsi="Arial" w:cs="Times New Roman"/>
      <w:szCs w:val="20"/>
      <w:shd w:val="pct20" w:color="auto" w:fill="auto"/>
    </w:rPr>
  </w:style>
  <w:style w:type="paragraph" w:styleId="Encabezadodenota">
    <w:name w:val="Note Heading"/>
    <w:basedOn w:val="Normal"/>
    <w:next w:val="Normal"/>
    <w:link w:val="EncabezadodenotaCar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character" w:customStyle="1" w:styleId="EncabezadodenotaCar">
    <w:name w:val="Encabezado de nota Car"/>
    <w:basedOn w:val="Fuentedeprrafopredeter"/>
    <w:link w:val="Encabezadodenota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aludo">
    <w:name w:val="Salutation"/>
    <w:basedOn w:val="Normal"/>
    <w:next w:val="Normal"/>
    <w:link w:val="SaludoCar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character" w:customStyle="1" w:styleId="SaludoCar">
    <w:name w:val="Saludo Car"/>
    <w:basedOn w:val="Fuentedeprrafopredeter"/>
    <w:link w:val="Saludo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Firma">
    <w:name w:val="Signature"/>
    <w:basedOn w:val="Normal"/>
    <w:link w:val="FirmaCar"/>
    <w:rsid w:val="007F3179"/>
    <w:pPr>
      <w:tabs>
        <w:tab w:val="left" w:pos="720"/>
      </w:tabs>
      <w:spacing w:after="0"/>
      <w:ind w:left="4320"/>
    </w:pPr>
    <w:rPr>
      <w:rFonts w:eastAsia="Times New Roman"/>
      <w:sz w:val="22"/>
    </w:rPr>
  </w:style>
  <w:style w:type="character" w:customStyle="1" w:styleId="FirmaCar">
    <w:name w:val="Firma Car"/>
    <w:basedOn w:val="Fuentedeprrafopredeter"/>
    <w:link w:val="Firma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ubttulo">
    <w:name w:val="Subtitle"/>
    <w:basedOn w:val="Normal"/>
    <w:link w:val="SubttuloCar"/>
    <w:qFormat/>
    <w:rsid w:val="007F3179"/>
    <w:pPr>
      <w:tabs>
        <w:tab w:val="left" w:pos="720"/>
      </w:tabs>
      <w:spacing w:after="60"/>
      <w:jc w:val="center"/>
      <w:outlineLvl w:val="1"/>
    </w:pPr>
    <w:rPr>
      <w:rFonts w:ascii="Arial" w:eastAsia="Times New Roman" w:hAnsi="Arial"/>
    </w:rPr>
  </w:style>
  <w:style w:type="character" w:customStyle="1" w:styleId="SubttuloCar">
    <w:name w:val="Subtítulo Car"/>
    <w:basedOn w:val="Fuentedeprrafopredeter"/>
    <w:link w:val="Subttulo"/>
    <w:rsid w:val="007F3179"/>
    <w:rPr>
      <w:rFonts w:ascii="Arial" w:eastAsia="Times New Roman" w:hAnsi="Arial" w:cs="Times New Roman"/>
      <w:szCs w:val="20"/>
    </w:rPr>
  </w:style>
  <w:style w:type="paragraph" w:styleId="Ttulo">
    <w:name w:val="Title"/>
    <w:basedOn w:val="Normal"/>
    <w:link w:val="TtuloCar"/>
    <w:rsid w:val="007F3179"/>
    <w:pPr>
      <w:tabs>
        <w:tab w:val="left" w:pos="720"/>
      </w:tabs>
      <w:spacing w:before="240" w:after="60"/>
      <w:jc w:val="center"/>
      <w:outlineLvl w:val="0"/>
    </w:pPr>
    <w:rPr>
      <w:rFonts w:ascii="Arial" w:eastAsia="Times New Roman" w:hAnsi="Arial"/>
      <w:b/>
      <w:kern w:val="28"/>
      <w:sz w:val="32"/>
    </w:rPr>
  </w:style>
  <w:style w:type="character" w:customStyle="1" w:styleId="TtuloCar">
    <w:name w:val="Título Car"/>
    <w:basedOn w:val="Fuentedeprrafopredeter"/>
    <w:link w:val="Ttulo"/>
    <w:rsid w:val="007F3179"/>
    <w:rPr>
      <w:rFonts w:ascii="Arial" w:eastAsia="Times New Roman" w:hAnsi="Arial" w:cs="Times New Roman"/>
      <w:b/>
      <w:kern w:val="28"/>
      <w:sz w:val="32"/>
      <w:szCs w:val="20"/>
    </w:rPr>
  </w:style>
  <w:style w:type="character" w:styleId="Refdecomentario">
    <w:name w:val="annotation reference"/>
    <w:basedOn w:val="Fuentedeprrafopredeter"/>
    <w:rsid w:val="007F3179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7F3179"/>
    <w:pPr>
      <w:spacing w:after="0"/>
    </w:pPr>
    <w:rPr>
      <w:rFonts w:eastAsia="Times New Roman"/>
      <w:sz w:val="20"/>
    </w:rPr>
  </w:style>
  <w:style w:type="character" w:customStyle="1" w:styleId="TextocomentarioCar">
    <w:name w:val="Texto comentario Car"/>
    <w:basedOn w:val="Fuentedeprrafopredeter"/>
    <w:link w:val="Textocomentario"/>
    <w:rsid w:val="007F3179"/>
    <w:rPr>
      <w:rFonts w:ascii="Times New Roman" w:eastAsia="Times New Roman" w:hAnsi="Times New Roman" w:cs="Times New Roman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rsid w:val="007F317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7F3179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Table">
    <w:name w:val="Table"/>
    <w:basedOn w:val="Normal"/>
    <w:rsid w:val="007F3179"/>
    <w:pPr>
      <w:numPr>
        <w:numId w:val="12"/>
      </w:numPr>
      <w:tabs>
        <w:tab w:val="clear" w:pos="1080"/>
        <w:tab w:val="num" w:pos="1440"/>
      </w:tabs>
      <w:spacing w:after="0"/>
      <w:ind w:left="1080"/>
    </w:pPr>
    <w:rPr>
      <w:rFonts w:ascii="Arial" w:eastAsia="Times New Roman" w:hAnsi="Arial"/>
    </w:rPr>
  </w:style>
  <w:style w:type="paragraph" w:customStyle="1" w:styleId="Text">
    <w:name w:val="Text"/>
    <w:basedOn w:val="Normal"/>
    <w:rsid w:val="007F3179"/>
    <w:pPr>
      <w:widowControl w:val="0"/>
      <w:spacing w:after="0" w:line="252" w:lineRule="auto"/>
      <w:ind w:firstLine="240"/>
    </w:pPr>
    <w:rPr>
      <w:rFonts w:eastAsia="Times New Roman"/>
      <w:sz w:val="20"/>
    </w:rPr>
  </w:style>
  <w:style w:type="paragraph" w:customStyle="1" w:styleId="References">
    <w:name w:val="References"/>
    <w:basedOn w:val="Listaconnmeros"/>
    <w:rsid w:val="007F3179"/>
    <w:pPr>
      <w:numPr>
        <w:numId w:val="13"/>
      </w:numPr>
      <w:tabs>
        <w:tab w:val="clear" w:pos="720"/>
      </w:tabs>
    </w:pPr>
    <w:rPr>
      <w:sz w:val="16"/>
    </w:rPr>
  </w:style>
  <w:style w:type="paragraph" w:styleId="TtuloTDC">
    <w:name w:val="TOC Heading"/>
    <w:basedOn w:val="Ttulo1"/>
    <w:next w:val="Normal"/>
    <w:uiPriority w:val="39"/>
    <w:unhideWhenUsed/>
    <w:rsid w:val="00D20C24"/>
    <w:pPr>
      <w:keepLines/>
      <w:spacing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customStyle="1" w:styleId="equation">
    <w:name w:val="equation"/>
    <w:basedOn w:val="Normal"/>
    <w:rsid w:val="00075370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Times New Roman" w:hAnsi="Symbol" w:cs="Symbol"/>
      <w:sz w:val="20"/>
    </w:rPr>
  </w:style>
  <w:style w:type="paragraph" w:customStyle="1" w:styleId="tablecolhead">
    <w:name w:val="table col head"/>
    <w:basedOn w:val="Normal"/>
    <w:rsid w:val="00075370"/>
    <w:pPr>
      <w:spacing w:after="0"/>
      <w:jc w:val="center"/>
    </w:pPr>
    <w:rPr>
      <w:rFonts w:eastAsia="Times New Roman"/>
      <w:b/>
      <w:bCs/>
      <w:sz w:val="16"/>
      <w:szCs w:val="16"/>
    </w:rPr>
  </w:style>
  <w:style w:type="paragraph" w:customStyle="1" w:styleId="tablecolsubhead">
    <w:name w:val="table col subhead"/>
    <w:basedOn w:val="tablecolhead"/>
    <w:rsid w:val="00075370"/>
    <w:rPr>
      <w:i/>
      <w:iCs/>
      <w:sz w:val="15"/>
      <w:szCs w:val="15"/>
    </w:rPr>
  </w:style>
  <w:style w:type="paragraph" w:customStyle="1" w:styleId="tablecopy">
    <w:name w:val="table copy"/>
    <w:rsid w:val="00075370"/>
    <w:pPr>
      <w:spacing w:after="0"/>
      <w:jc w:val="both"/>
    </w:pPr>
    <w:rPr>
      <w:rFonts w:ascii="Times New Roman" w:eastAsia="Times New Roman" w:hAnsi="Times New Roman"/>
      <w:noProof/>
      <w:sz w:val="16"/>
      <w:szCs w:val="16"/>
    </w:rPr>
  </w:style>
  <w:style w:type="character" w:styleId="Textoennegrita">
    <w:name w:val="Strong"/>
    <w:uiPriority w:val="22"/>
    <w:qFormat/>
    <w:rsid w:val="00075370"/>
    <w:rPr>
      <w:b/>
      <w:bCs/>
    </w:rPr>
  </w:style>
  <w:style w:type="paragraph" w:customStyle="1" w:styleId="Copyright">
    <w:name w:val="Copyright"/>
    <w:basedOn w:val="Normal"/>
    <w:qFormat/>
    <w:rsid w:val="000A6261"/>
    <w:pPr>
      <w:spacing w:after="0"/>
    </w:pPr>
    <w:rPr>
      <w:rFonts w:ascii="Arial" w:hAnsi="Arial"/>
      <w:b/>
      <w:color w:val="FFFFFF" w:themeColor="background1"/>
      <w:sz w:val="28"/>
    </w:rPr>
  </w:style>
  <w:style w:type="paragraph" w:customStyle="1" w:styleId="CIGREtext">
    <w:name w:val="CIGRE_text"/>
    <w:basedOn w:val="Normal"/>
    <w:rsid w:val="00AE13E5"/>
    <w:pPr>
      <w:tabs>
        <w:tab w:val="left" w:pos="720"/>
      </w:tabs>
      <w:spacing w:after="180"/>
    </w:pPr>
    <w:rPr>
      <w:rFonts w:eastAsia="Times New Roman"/>
      <w:sz w:val="22"/>
    </w:rPr>
  </w:style>
  <w:style w:type="paragraph" w:customStyle="1" w:styleId="CIGREChapterTitle">
    <w:name w:val="CIGRE_Chapter_Title"/>
    <w:basedOn w:val="Normal"/>
    <w:rsid w:val="00AE13E5"/>
    <w:pPr>
      <w:tabs>
        <w:tab w:val="num" w:pos="720"/>
      </w:tabs>
      <w:spacing w:after="120"/>
      <w:ind w:left="720" w:hanging="720"/>
    </w:pPr>
    <w:rPr>
      <w:rFonts w:ascii="Arial" w:eastAsia="Times New Roman" w:hAnsi="Arial"/>
      <w:b/>
      <w:sz w:val="32"/>
    </w:rPr>
  </w:style>
  <w:style w:type="paragraph" w:customStyle="1" w:styleId="CIGREHeading2">
    <w:name w:val="CIGRE_Heading_2"/>
    <w:basedOn w:val="Ttulo2"/>
    <w:rsid w:val="00AE13E5"/>
    <w:pPr>
      <w:numPr>
        <w:ilvl w:val="0"/>
        <w:numId w:val="0"/>
      </w:numPr>
      <w:tabs>
        <w:tab w:val="num" w:pos="720"/>
      </w:tabs>
      <w:spacing w:before="0" w:after="120"/>
      <w:ind w:left="720" w:hanging="720"/>
    </w:pPr>
    <w:rPr>
      <w:rFonts w:eastAsia="Times New Roman" w:cs="Times New Roman"/>
      <w:szCs w:val="20"/>
    </w:rPr>
  </w:style>
  <w:style w:type="paragraph" w:customStyle="1" w:styleId="CIGREHeading3">
    <w:name w:val="CIGRE_Heading_3"/>
    <w:basedOn w:val="Normal"/>
    <w:rsid w:val="00AE13E5"/>
    <w:pPr>
      <w:tabs>
        <w:tab w:val="num" w:pos="720"/>
      </w:tabs>
      <w:spacing w:after="120"/>
      <w:ind w:left="720" w:hanging="720"/>
    </w:pPr>
    <w:rPr>
      <w:rFonts w:ascii="Arial" w:eastAsia="Times New Roman" w:hAnsi="Arial"/>
      <w:b/>
      <w:sz w:val="22"/>
      <w:szCs w:val="22"/>
    </w:rPr>
  </w:style>
  <w:style w:type="paragraph" w:customStyle="1" w:styleId="CIGREHeading4">
    <w:name w:val="CIGRE_Heading_4"/>
    <w:rsid w:val="00AE13E5"/>
    <w:pPr>
      <w:tabs>
        <w:tab w:val="left" w:pos="720"/>
      </w:tabs>
      <w:spacing w:after="120"/>
      <w:ind w:left="720" w:hanging="720"/>
    </w:pPr>
    <w:rPr>
      <w:rFonts w:ascii="Times New Roman" w:eastAsia="Times New Roman" w:hAnsi="Times New Roman"/>
      <w:i/>
      <w:sz w:val="22"/>
      <w:szCs w:val="22"/>
    </w:rPr>
  </w:style>
  <w:style w:type="paragraph" w:customStyle="1" w:styleId="HeadingA1">
    <w:name w:val="Heading A1"/>
    <w:basedOn w:val="Ttulo1"/>
    <w:next w:val="Normal"/>
    <w:qFormat/>
    <w:rsid w:val="004E1808"/>
    <w:pPr>
      <w:pageBreakBefore/>
      <w:numPr>
        <w:numId w:val="17"/>
      </w:numPr>
    </w:pPr>
    <w:rPr>
      <w:szCs w:val="24"/>
    </w:rPr>
  </w:style>
  <w:style w:type="paragraph" w:customStyle="1" w:styleId="HeadingA2">
    <w:name w:val="Heading A2"/>
    <w:basedOn w:val="Ttulo2"/>
    <w:next w:val="Normal"/>
    <w:qFormat/>
    <w:rsid w:val="004E1808"/>
    <w:pPr>
      <w:numPr>
        <w:numId w:val="17"/>
      </w:numPr>
    </w:pPr>
  </w:style>
  <w:style w:type="paragraph" w:customStyle="1" w:styleId="HeadingA3">
    <w:name w:val="Heading A3"/>
    <w:basedOn w:val="Ttulo3"/>
    <w:next w:val="Normal"/>
    <w:qFormat/>
    <w:rsid w:val="004E1808"/>
    <w:pPr>
      <w:numPr>
        <w:numId w:val="17"/>
      </w:numPr>
    </w:pPr>
  </w:style>
  <w:style w:type="paragraph" w:customStyle="1" w:styleId="HeadingA4">
    <w:name w:val="Heading A4"/>
    <w:basedOn w:val="Ttulo3"/>
    <w:next w:val="Normal"/>
    <w:qFormat/>
    <w:rsid w:val="004E1808"/>
    <w:pPr>
      <w:numPr>
        <w:ilvl w:val="3"/>
        <w:numId w:val="17"/>
      </w:numPr>
    </w:pPr>
  </w:style>
  <w:style w:type="paragraph" w:customStyle="1" w:styleId="APARRAFO1">
    <w:name w:val="APARRAFO 1"/>
    <w:basedOn w:val="Normal"/>
    <w:qFormat/>
    <w:rsid w:val="00B0550F"/>
    <w:pPr>
      <w:spacing w:before="120" w:after="120"/>
      <w:ind w:left="709" w:firstLine="709"/>
    </w:pPr>
    <w:rPr>
      <w:rFonts w:ascii="Arial Unicode MS" w:eastAsia="Arial Unicode MS" w:hAnsi="Arial Unicode MS" w:cstheme="minorBidi"/>
      <w:sz w:val="22"/>
      <w:szCs w:val="22"/>
      <w:lang w:val="es-PE"/>
    </w:rPr>
  </w:style>
  <w:style w:type="paragraph" w:customStyle="1" w:styleId="ACODIGO">
    <w:name w:val="ACODIGO"/>
    <w:basedOn w:val="APARRAFO1"/>
    <w:qFormat/>
    <w:rsid w:val="00AE6A58"/>
    <w:pPr>
      <w:framePr w:wrap="around" w:vAnchor="text" w:hAnchor="text" w:y="1"/>
      <w:pBdr>
        <w:top w:val="single" w:sz="2" w:space="1" w:color="5F497A" w:themeColor="accent4" w:themeShade="BF"/>
        <w:left w:val="single" w:sz="2" w:space="4" w:color="5F497A" w:themeColor="accent4" w:themeShade="BF"/>
        <w:bottom w:val="single" w:sz="2" w:space="1" w:color="5F497A" w:themeColor="accent4" w:themeShade="BF"/>
        <w:right w:val="single" w:sz="2" w:space="4" w:color="5F497A" w:themeColor="accent4" w:themeShade="BF"/>
      </w:pBdr>
      <w:shd w:val="clear" w:color="auto" w:fill="F5F2F8"/>
      <w:tabs>
        <w:tab w:val="left" w:pos="284"/>
      </w:tabs>
      <w:spacing w:before="0" w:after="0"/>
      <w:ind w:left="0" w:firstLine="0"/>
    </w:pPr>
    <w:rPr>
      <w:rFonts w:ascii="Courier New" w:hAnsi="Courier New"/>
      <w:sz w:val="16"/>
    </w:rPr>
  </w:style>
  <w:style w:type="paragraph" w:styleId="HTMLconformatoprevio">
    <w:name w:val="HTML Preformatted"/>
    <w:basedOn w:val="Normal"/>
    <w:link w:val="HTMLconformatoprevioCar"/>
    <w:unhideWhenUsed/>
    <w:rsid w:val="00EA2E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rsid w:val="00EA2EEC"/>
    <w:rPr>
      <w:rFonts w:ascii="Courier New" w:eastAsia="Times New Roman" w:hAnsi="Courier New" w:cs="Courier New"/>
      <w:sz w:val="20"/>
      <w:lang w:val="es-PE" w:eastAsia="es-PE"/>
    </w:rPr>
  </w:style>
  <w:style w:type="paragraph" w:styleId="Tabladeilustraciones">
    <w:name w:val="table of figures"/>
    <w:basedOn w:val="Normal"/>
    <w:next w:val="Normal"/>
    <w:uiPriority w:val="99"/>
    <w:unhideWhenUsed/>
    <w:rsid w:val="00613E59"/>
    <w:pPr>
      <w:spacing w:after="0"/>
    </w:pPr>
  </w:style>
  <w:style w:type="paragraph" w:styleId="NormalWeb">
    <w:name w:val="Normal (Web)"/>
    <w:basedOn w:val="Normal"/>
    <w:uiPriority w:val="99"/>
    <w:unhideWhenUsed/>
    <w:rsid w:val="00370D57"/>
    <w:pPr>
      <w:spacing w:before="100" w:beforeAutospacing="1" w:after="100" w:afterAutospacing="1"/>
      <w:jc w:val="left"/>
    </w:pPr>
    <w:rPr>
      <w:rFonts w:eastAsia="Times New Roman"/>
      <w:szCs w:val="24"/>
      <w:lang w:val="es-PE" w:eastAsia="es-PE"/>
    </w:rPr>
  </w:style>
  <w:style w:type="paragraph" w:customStyle="1" w:styleId="WW-PlainText">
    <w:name w:val="WW-Plain Text"/>
    <w:basedOn w:val="Normal"/>
    <w:rsid w:val="00370D57"/>
    <w:pPr>
      <w:suppressAutoHyphens/>
      <w:spacing w:after="0"/>
      <w:jc w:val="left"/>
    </w:pPr>
    <w:rPr>
      <w:rFonts w:ascii="Courier New" w:eastAsia="Times New Roman" w:hAnsi="Courier New"/>
      <w:sz w:val="20"/>
      <w:lang w:val="es-AR" w:eastAsia="es-ES"/>
    </w:rPr>
  </w:style>
  <w:style w:type="character" w:customStyle="1" w:styleId="a1">
    <w:name w:val="a1"/>
    <w:rsid w:val="00370D57"/>
    <w:rPr>
      <w:color w:val="008000"/>
    </w:rPr>
  </w:style>
  <w:style w:type="character" w:styleId="MquinadeescribirHTML">
    <w:name w:val="HTML Typewriter"/>
    <w:basedOn w:val="Fuentedeprrafopredeter"/>
    <w:rsid w:val="00370D57"/>
    <w:rPr>
      <w:rFonts w:ascii="Arial Unicode MS" w:eastAsia="Arial Unicode MS" w:hAnsi="Arial Unicode MS" w:cs="Arial Unicode MS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370D57"/>
    <w:rPr>
      <w:i/>
      <w:iCs/>
    </w:rPr>
  </w:style>
  <w:style w:type="paragraph" w:customStyle="1" w:styleId="TableParagraph">
    <w:name w:val="Table Paragraph"/>
    <w:basedOn w:val="Normal"/>
    <w:uiPriority w:val="1"/>
    <w:qFormat/>
    <w:rsid w:val="00370D57"/>
    <w:pPr>
      <w:widowControl w:val="0"/>
      <w:autoSpaceDE w:val="0"/>
      <w:autoSpaceDN w:val="0"/>
      <w:spacing w:after="0"/>
      <w:jc w:val="left"/>
    </w:pPr>
    <w:rPr>
      <w:rFonts w:ascii="Calibri" w:eastAsia="Calibri" w:hAnsi="Calibri" w:cs="Calibri"/>
      <w:sz w:val="22"/>
      <w:szCs w:val="22"/>
      <w:lang w:val="es-PE"/>
    </w:rPr>
  </w:style>
  <w:style w:type="paragraph" w:customStyle="1" w:styleId="ATitulo1">
    <w:name w:val="ATitulo 1"/>
    <w:basedOn w:val="ATitulo0"/>
    <w:qFormat/>
    <w:rsid w:val="00370D57"/>
    <w:pPr>
      <w:numPr>
        <w:numId w:val="0"/>
      </w:numPr>
      <w:ind w:left="397" w:right="-28"/>
      <w:jc w:val="right"/>
      <w:outlineLvl w:val="1"/>
    </w:pPr>
    <w:rPr>
      <w:rFonts w:ascii="Arial" w:hAnsi="Arial"/>
      <w:sz w:val="28"/>
    </w:rPr>
  </w:style>
  <w:style w:type="paragraph" w:customStyle="1" w:styleId="ATitulo0">
    <w:name w:val="ATitulo 0"/>
    <w:basedOn w:val="Normal"/>
    <w:rsid w:val="00370D57"/>
    <w:pPr>
      <w:numPr>
        <w:numId w:val="18"/>
      </w:numPr>
      <w:spacing w:before="120" w:after="360"/>
      <w:jc w:val="center"/>
    </w:pPr>
    <w:rPr>
      <w:rFonts w:ascii="Comic Sans MS" w:eastAsia="Times New Roman" w:hAnsi="Comic Sans MS" w:cs="Courier New"/>
      <w:b/>
      <w:color w:val="000066"/>
      <w:sz w:val="32"/>
      <w:szCs w:val="32"/>
      <w:lang w:val="es-ES" w:eastAsia="es-ES"/>
    </w:rPr>
  </w:style>
  <w:style w:type="paragraph" w:customStyle="1" w:styleId="ATitulo3">
    <w:name w:val="ATitulo 3"/>
    <w:basedOn w:val="Normal"/>
    <w:next w:val="Normal"/>
    <w:autoRedefine/>
    <w:rsid w:val="00370D57"/>
    <w:pPr>
      <w:keepNext/>
      <w:widowControl w:val="0"/>
      <w:tabs>
        <w:tab w:val="num" w:pos="680"/>
      </w:tabs>
      <w:spacing w:before="240" w:after="120"/>
      <w:ind w:left="567" w:hanging="567"/>
      <w:outlineLvl w:val="3"/>
    </w:pPr>
    <w:rPr>
      <w:rFonts w:ascii="Arial Unicode MS" w:eastAsia="Arial Unicode MS" w:hAnsi="Arial Unicode MS" w:cs="Arial Unicode MS"/>
      <w:b/>
      <w:bCs/>
      <w:caps/>
      <w:noProof/>
      <w:color w:val="333333"/>
      <w:sz w:val="28"/>
      <w:szCs w:val="28"/>
      <w:lang w:val="es-ES" w:eastAsia="es-ES"/>
    </w:rPr>
  </w:style>
  <w:style w:type="paragraph" w:customStyle="1" w:styleId="ATitulo4">
    <w:name w:val="ATitulo 4"/>
    <w:basedOn w:val="ATitulo3"/>
    <w:next w:val="Normal"/>
    <w:autoRedefine/>
    <w:rsid w:val="00370D57"/>
    <w:pPr>
      <w:numPr>
        <w:ilvl w:val="4"/>
      </w:numPr>
      <w:tabs>
        <w:tab w:val="num" w:pos="567"/>
        <w:tab w:val="num" w:pos="680"/>
      </w:tabs>
      <w:ind w:left="567" w:hanging="567"/>
      <w:outlineLvl w:val="4"/>
    </w:pPr>
    <w:rPr>
      <w:caps w:val="0"/>
      <w:smallCaps/>
    </w:rPr>
  </w:style>
  <w:style w:type="paragraph" w:customStyle="1" w:styleId="ATitulo5">
    <w:name w:val="ATitulo 5"/>
    <w:basedOn w:val="ATitulo4"/>
    <w:next w:val="Normal"/>
    <w:autoRedefine/>
    <w:rsid w:val="00370D57"/>
    <w:pPr>
      <w:numPr>
        <w:ilvl w:val="5"/>
      </w:numPr>
      <w:tabs>
        <w:tab w:val="num" w:pos="567"/>
      </w:tabs>
      <w:ind w:left="567" w:hanging="567"/>
      <w:outlineLvl w:val="5"/>
    </w:pPr>
  </w:style>
  <w:style w:type="paragraph" w:customStyle="1" w:styleId="APNumeracin1">
    <w:name w:val="APNumeración 1"/>
    <w:basedOn w:val="Normal"/>
    <w:autoRedefine/>
    <w:rsid w:val="001E3A78"/>
    <w:pPr>
      <w:widowControl w:val="0"/>
      <w:numPr>
        <w:numId w:val="31"/>
      </w:numPr>
      <w:tabs>
        <w:tab w:val="num" w:pos="567"/>
      </w:tabs>
      <w:spacing w:after="0" w:line="220" w:lineRule="exact"/>
      <w:outlineLvl w:val="6"/>
    </w:pPr>
    <w:rPr>
      <w:rFonts w:ascii="Arial Unicode MS" w:eastAsia="Arial Unicode MS" w:hAnsi="Arial Unicode MS" w:cs="Arial Unicode MS"/>
      <w:sz w:val="20"/>
      <w:szCs w:val="24"/>
      <w:lang w:val="es-MX" w:eastAsia="es-ES"/>
    </w:rPr>
  </w:style>
  <w:style w:type="paragraph" w:customStyle="1" w:styleId="APNumeracion2">
    <w:name w:val="APNumeracion 2"/>
    <w:basedOn w:val="APNumeracin1"/>
    <w:autoRedefine/>
    <w:rsid w:val="00370D57"/>
    <w:pPr>
      <w:numPr>
        <w:ilvl w:val="7"/>
      </w:numPr>
      <w:tabs>
        <w:tab w:val="num" w:pos="567"/>
      </w:tabs>
      <w:ind w:left="567" w:hanging="567"/>
      <w:outlineLvl w:val="7"/>
    </w:pPr>
  </w:style>
  <w:style w:type="paragraph" w:customStyle="1" w:styleId="APNumeracin3">
    <w:name w:val="APNumeración 3"/>
    <w:basedOn w:val="APNumeracion2"/>
    <w:autoRedefine/>
    <w:rsid w:val="00370D57"/>
    <w:pPr>
      <w:numPr>
        <w:ilvl w:val="8"/>
      </w:numPr>
      <w:tabs>
        <w:tab w:val="num" w:pos="567"/>
      </w:tabs>
      <w:ind w:left="567" w:hanging="567"/>
      <w:outlineLvl w:val="8"/>
    </w:pPr>
  </w:style>
  <w:style w:type="paragraph" w:customStyle="1" w:styleId="ATitulo2">
    <w:name w:val="ATitulo 2"/>
    <w:basedOn w:val="Normal"/>
    <w:next w:val="Normal"/>
    <w:autoRedefine/>
    <w:rsid w:val="00370D57"/>
    <w:pPr>
      <w:keepNext/>
      <w:widowControl w:val="0"/>
      <w:numPr>
        <w:ilvl w:val="2"/>
        <w:numId w:val="20"/>
      </w:numPr>
      <w:spacing w:before="240" w:after="120"/>
      <w:outlineLvl w:val="2"/>
    </w:pPr>
    <w:rPr>
      <w:rFonts w:ascii="Arial Unicode MS" w:eastAsia="Arial Unicode MS" w:hAnsi="Arial Unicode MS" w:cs="Arial Unicode MS"/>
      <w:b/>
      <w:caps/>
      <w:noProof/>
      <w:color w:val="4B4A4C"/>
      <w:sz w:val="28"/>
      <w:szCs w:val="28"/>
      <w:lang w:val="es-ES" w:eastAsia="es-ES"/>
    </w:rPr>
  </w:style>
  <w:style w:type="paragraph" w:customStyle="1" w:styleId="AParrafo10">
    <w:name w:val="AParrafo 1"/>
    <w:link w:val="AParrafo1Car"/>
    <w:autoRedefine/>
    <w:rsid w:val="00370D57"/>
    <w:pPr>
      <w:widowControl w:val="0"/>
      <w:spacing w:before="120" w:after="120" w:line="220" w:lineRule="exact"/>
      <w:ind w:left="567"/>
      <w:jc w:val="both"/>
    </w:pPr>
    <w:rPr>
      <w:rFonts w:ascii="Arial Unicode MS" w:eastAsia="Arial Unicode MS" w:hAnsi="Arial Unicode MS" w:cs="Arial Unicode MS"/>
      <w:color w:val="000000"/>
      <w:sz w:val="20"/>
      <w:lang w:val="es-PE" w:eastAsia="es-ES"/>
    </w:rPr>
  </w:style>
  <w:style w:type="character" w:customStyle="1" w:styleId="AParrafo1Car">
    <w:name w:val="AParrafo 1 Car"/>
    <w:link w:val="AParrafo10"/>
    <w:rsid w:val="00370D57"/>
    <w:rPr>
      <w:rFonts w:ascii="Arial Unicode MS" w:eastAsia="Arial Unicode MS" w:hAnsi="Arial Unicode MS" w:cs="Arial Unicode MS"/>
      <w:color w:val="000000"/>
      <w:sz w:val="20"/>
      <w:lang w:val="es-PE" w:eastAsia="es-ES"/>
    </w:rPr>
  </w:style>
  <w:style w:type="paragraph" w:customStyle="1" w:styleId="Agrafico">
    <w:name w:val="Agrafico"/>
    <w:basedOn w:val="Normal"/>
    <w:qFormat/>
    <w:rsid w:val="00370D57"/>
    <w:pPr>
      <w:spacing w:after="0"/>
      <w:ind w:left="567"/>
      <w:jc w:val="center"/>
    </w:pPr>
    <w:rPr>
      <w:rFonts w:ascii="Arial" w:eastAsia="Times New Roman" w:hAnsi="Arial" w:cs="Arial"/>
      <w:noProof/>
      <w:color w:val="555555"/>
      <w:sz w:val="18"/>
      <w:szCs w:val="18"/>
      <w:lang w:val="es-ES" w:eastAsia="es-ES"/>
    </w:rPr>
  </w:style>
  <w:style w:type="paragraph" w:customStyle="1" w:styleId="ACodigo0">
    <w:name w:val="ACodigo"/>
    <w:basedOn w:val="Normal"/>
    <w:link w:val="ACodigoCar"/>
    <w:autoRedefine/>
    <w:rsid w:val="00370D57"/>
    <w:pPr>
      <w:widowControl w:val="0"/>
      <w:pBdr>
        <w:top w:val="single" w:sz="4" w:space="1" w:color="33CCCC"/>
        <w:left w:val="single" w:sz="4" w:space="4" w:color="33CCCC"/>
        <w:bottom w:val="single" w:sz="4" w:space="1" w:color="33CCCC"/>
        <w:right w:val="single" w:sz="4" w:space="4" w:color="33CCCC"/>
      </w:pBdr>
      <w:shd w:val="clear" w:color="auto" w:fill="F9F9F9"/>
      <w:tabs>
        <w:tab w:val="left" w:pos="284"/>
      </w:tabs>
      <w:spacing w:after="0"/>
      <w:ind w:left="567"/>
    </w:pPr>
    <w:rPr>
      <w:rFonts w:ascii="Courier New" w:eastAsia="Arial Unicode MS" w:hAnsi="Courier New" w:cs="Arial Unicode MS"/>
      <w:color w:val="333333"/>
      <w:spacing w:val="-14"/>
      <w:sz w:val="20"/>
      <w:lang w:val="es-ES" w:eastAsia="es-ES"/>
    </w:rPr>
  </w:style>
  <w:style w:type="character" w:customStyle="1" w:styleId="ACodigoCar">
    <w:name w:val="ACodigo Car"/>
    <w:link w:val="ACodigo0"/>
    <w:rsid w:val="00370D57"/>
    <w:rPr>
      <w:rFonts w:ascii="Courier New" w:eastAsia="Arial Unicode MS" w:hAnsi="Courier New" w:cs="Arial Unicode MS"/>
      <w:color w:val="333333"/>
      <w:spacing w:val="-14"/>
      <w:sz w:val="20"/>
      <w:shd w:val="clear" w:color="auto" w:fill="F9F9F9"/>
      <w:lang w:val="es-ES" w:eastAsia="es-ES"/>
    </w:rPr>
  </w:style>
  <w:style w:type="paragraph" w:customStyle="1" w:styleId="ALista2">
    <w:name w:val="ALista 2"/>
    <w:basedOn w:val="Normal"/>
    <w:link w:val="ALista2Car"/>
    <w:autoRedefine/>
    <w:rsid w:val="00370D57"/>
    <w:pPr>
      <w:widowControl w:val="0"/>
      <w:numPr>
        <w:numId w:val="19"/>
      </w:numPr>
      <w:tabs>
        <w:tab w:val="clear" w:pos="1040"/>
        <w:tab w:val="left" w:pos="1134"/>
      </w:tabs>
      <w:spacing w:after="0" w:line="220" w:lineRule="exact"/>
      <w:ind w:left="1134" w:hanging="567"/>
    </w:pPr>
    <w:rPr>
      <w:rFonts w:ascii="Arial Unicode MS" w:eastAsia="Arial Unicode MS" w:hAnsi="Arial Unicode MS" w:cs="Arial Unicode MS"/>
      <w:noProof/>
      <w:sz w:val="20"/>
      <w:lang w:val="es-MX" w:eastAsia="es-ES"/>
    </w:rPr>
  </w:style>
  <w:style w:type="character" w:customStyle="1" w:styleId="ALista2Car">
    <w:name w:val="ALista 2 Car"/>
    <w:link w:val="ALista2"/>
    <w:rsid w:val="00370D57"/>
    <w:rPr>
      <w:rFonts w:ascii="Arial Unicode MS" w:eastAsia="Arial Unicode MS" w:hAnsi="Arial Unicode MS" w:cs="Arial Unicode MS"/>
      <w:noProof/>
      <w:sz w:val="20"/>
      <w:lang w:val="es-MX" w:eastAsia="es-ES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896BB7"/>
    <w:pPr>
      <w:tabs>
        <w:tab w:val="left" w:pos="720"/>
      </w:tabs>
      <w:spacing w:after="0"/>
      <w:jc w:val="both"/>
    </w:pPr>
    <w:rPr>
      <w:rFonts w:ascii="Times New Roman" w:eastAsia="Times New Roman" w:hAnsi="Times New Roman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nhideWhenUsed/>
    <w:rsid w:val="001E3A78"/>
  </w:style>
  <w:style w:type="character" w:styleId="CdigoHTML">
    <w:name w:val="HTML Code"/>
    <w:basedOn w:val="Fuentedeprrafopredeter"/>
    <w:uiPriority w:val="99"/>
    <w:semiHidden/>
    <w:unhideWhenUsed/>
    <w:rsid w:val="00D026E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7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7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39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ula_a306\Downloads\Practicas%20de%20Desarrollo%20de%20Aplicacione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DFS21</b:Tag>
    <b:SourceType>JournalArticle</b:SourceType>
    <b:Guid>{94B2618F-775C-45EC-A717-0DE9AB8473F4}</b:Guid>
    <b:Title>"A Study on the Performance of Java Virtual Machine Garbage Collectors</b:Title>
    <b:Year>2021</b:Year>
    <b:Author>
      <b:Author>
        <b:NameList>
          <b:Person>
            <b:Last>D. F. Silva</b:Last>
            <b:First>R.</b:First>
            <b:Middle>M. F. Lima, E. R. M. Madeira</b:Middle>
          </b:Person>
        </b:NameList>
      </b:Author>
    </b:Author>
    <b:JournalName>2021 IEEE International Conference on Software Testing, Verification and Validation Workshops (ICSTW)</b:JournalName>
    <b:Pages>23-31</b:Pages>
    <b:Volume>1</b:Volume>
    <b:Issue>35</b:Issue>
    <b:RefOrder>1</b:RefOrder>
  </b:Source>
  <b:Source>
    <b:Tag>Cay09</b:Tag>
    <b:SourceType>Book</b:SourceType>
    <b:Guid>{2D62EAF3-74C7-47D8-9D14-3D2B8E503A53}</b:Guid>
    <b:Author>
      <b:Author>
        <b:NameList>
          <b:Person>
            <b:Last>Hortsmann</b:Last>
            <b:First>Cay</b:First>
          </b:Person>
        </b:NameList>
      </b:Author>
    </b:Author>
    <b:Title>Big Java</b:Title>
    <b:Year>2009</b:Year>
    <b:City>San José</b:City>
    <b:Publisher>Pearson</b:Publisher>
    <b:RefOrder>2</b:RefOrder>
  </b:Source>
  <b:Source>
    <b:Tag>Cay19</b:Tag>
    <b:SourceType>Book</b:SourceType>
    <b:Guid>{73FD54E3-5BA8-4EEF-905F-3F2D3720EF8A}</b:Guid>
    <b:Title>Big Java: Early Objects</b:Title>
    <b:Year>2019</b:Year>
    <b:Author>
      <b:Author>
        <b:NameList>
          <b:Person>
            <b:Last>Hortsmann</b:Last>
            <b:First>Cay</b:First>
            <b:Middle>S.</b:Middle>
          </b:Person>
        </b:NameList>
      </b:Author>
    </b:Author>
    <b:City>Hoboken</b:City>
    <b:Publisher>John Wiley &amp; Sons</b:Publisher>
    <b:RefOrder>4</b:RefOrder>
  </b:Source>
  <b:Source>
    <b:Tag>Ora94</b:Tag>
    <b:SourceType>InternetSite</b:SourceType>
    <b:Guid>{5F22A3C9-90E6-4718-95A8-450B3F008369}</b:Guid>
    <b:Title>The Java™ Tutorials</b:Title>
    <b:Year>1994</b:Year>
    <b:Author>
      <b:Author>
        <b:NameList>
          <b:Person>
            <b:Last>Oracle</b:Last>
          </b:Person>
        </b:NameList>
      </b:Author>
    </b:Author>
    <b:ProductionCompany>Oracle</b:ProductionCompany>
    <b:YearAccessed>2024</b:YearAccessed>
    <b:MonthAccessed>07</b:MonthAccessed>
    <b:DayAccessed>28</b:DayAccessed>
    <b:URL>https://docs.oracle.com/javase/tutorial/index.html</b:URL>
    <b:RefOrder>3</b:RefOrder>
  </b:Source>
</b:Sources>
</file>

<file path=customXml/itemProps1.xml><?xml version="1.0" encoding="utf-8"?>
<ds:datastoreItem xmlns:ds="http://schemas.openxmlformats.org/officeDocument/2006/customXml" ds:itemID="{0754DBC2-2F9E-4B26-9D9A-0195386AE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Practicas de Desarrollo de Aplicaciones</Template>
  <TotalTime>2</TotalTime>
  <Pages>1</Pages>
  <Words>1682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Tennessee Valley Authority</Company>
  <LinksUpToDate>false</LinksUpToDate>
  <CharactersWithSpaces>10912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Aula A 306</dc:creator>
  <cp:keywords/>
  <dc:description/>
  <cp:lastModifiedBy>pierol Huanqui Luque</cp:lastModifiedBy>
  <cp:revision>4</cp:revision>
  <cp:lastPrinted>2025-06-27T04:13:00Z</cp:lastPrinted>
  <dcterms:created xsi:type="dcterms:W3CDTF">2025-06-27T04:12:00Z</dcterms:created>
  <dcterms:modified xsi:type="dcterms:W3CDTF">2025-06-27T04:14:00Z</dcterms:modified>
</cp:coreProperties>
</file>